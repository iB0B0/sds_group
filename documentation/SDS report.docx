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AC39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B59E8B6" wp14:editId="0341700D">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478DE905" w14:textId="6C466FEE" w:rsidR="00C6554A" w:rsidRDefault="001200C5" w:rsidP="00C6554A">
      <w:pPr>
        <w:pStyle w:val="Title"/>
      </w:pPr>
      <w:r>
        <w:t>SDS Report</w:t>
      </w:r>
    </w:p>
    <w:p w14:paraId="2A314001" w14:textId="02FA2CD4" w:rsidR="00C6554A" w:rsidRPr="00D5413C" w:rsidRDefault="001200C5" w:rsidP="00C6554A">
      <w:pPr>
        <w:pStyle w:val="Subtitle"/>
      </w:pPr>
      <w:r>
        <w:t>Bot</w:t>
      </w:r>
      <w:r w:rsidR="000F63FF">
        <w:t>-</w:t>
      </w:r>
      <w:r>
        <w:t>NET</w:t>
      </w:r>
    </w:p>
    <w:p w14:paraId="3E714260" w14:textId="67690500" w:rsidR="00C6554A" w:rsidRDefault="001200C5" w:rsidP="00C6554A">
      <w:pPr>
        <w:pStyle w:val="ContactInfo"/>
      </w:pPr>
      <w:r>
        <w:t>Cody</w:t>
      </w:r>
      <w:r w:rsidR="00910689">
        <w:t xml:space="preserve"> L</w:t>
      </w:r>
      <w:r>
        <w:t>, John</w:t>
      </w:r>
      <w:r w:rsidR="00805028">
        <w:t xml:space="preserve"> D</w:t>
      </w:r>
      <w:r>
        <w:t>, Zak</w:t>
      </w:r>
      <w:r w:rsidR="00910689">
        <w:t xml:space="preserve"> A</w:t>
      </w:r>
      <w:r>
        <w:t xml:space="preserve"> and Will N</w:t>
      </w:r>
      <w:r w:rsidR="00C6554A">
        <w:t xml:space="preserve"> | </w:t>
      </w:r>
      <w:r>
        <w:t>Software Development and Security</w:t>
      </w:r>
      <w:r w:rsidR="00C6554A">
        <w:t xml:space="preserve"> |</w:t>
      </w:r>
      <w:r w:rsidR="00C6554A" w:rsidRPr="00D5413C">
        <w:t xml:space="preserve"> </w:t>
      </w:r>
      <w:r>
        <w:t xml:space="preserve">Report </w:t>
      </w:r>
      <w:sdt>
        <w:sdtPr>
          <w:alias w:val="Date:"/>
          <w:tag w:val="Date:"/>
          <w:id w:val="-35980865"/>
          <w:placeholder>
            <w:docPart w:val="455A4B8AF6B441C6A9096D6F0C9EDBE3"/>
          </w:placeholder>
          <w:temporary/>
          <w:showingPlcHdr/>
          <w15:appearance w15:val="hidden"/>
        </w:sdtPr>
        <w:sdtEndPr/>
        <w:sdtContent>
          <w:r w:rsidR="00C6554A">
            <w:t>Date</w:t>
          </w:r>
        </w:sdtContent>
      </w:sdt>
      <w:r>
        <w:t>: 24-05-2020</w:t>
      </w:r>
      <w:r w:rsidR="00C6554A">
        <w:br w:type="page"/>
      </w:r>
    </w:p>
    <w:p w14:paraId="1A0C38D1" w14:textId="38EBC5E0" w:rsidR="00C6554A" w:rsidRDefault="001200C5" w:rsidP="00C6554A">
      <w:pPr>
        <w:pStyle w:val="Heading1"/>
      </w:pPr>
      <w:r>
        <w:lastRenderedPageBreak/>
        <w:t>TABLE OF CONTENT</w:t>
      </w:r>
    </w:p>
    <w:p w14:paraId="430D327F" w14:textId="2A5C25D4" w:rsidR="00C6554A" w:rsidRDefault="001200C5" w:rsidP="001200C5">
      <w:pPr>
        <w:pStyle w:val="ListParagraph"/>
        <w:numPr>
          <w:ilvl w:val="0"/>
          <w:numId w:val="16"/>
        </w:numPr>
      </w:pPr>
      <w:r>
        <w:t>INTRODUCTION</w:t>
      </w:r>
    </w:p>
    <w:p w14:paraId="2C24042B" w14:textId="6FBF8EE8" w:rsidR="00134631" w:rsidRDefault="00134631" w:rsidP="00134631">
      <w:pPr>
        <w:pStyle w:val="ListParagraph"/>
        <w:numPr>
          <w:ilvl w:val="0"/>
          <w:numId w:val="19"/>
        </w:numPr>
      </w:pPr>
      <w:r>
        <w:t>1.1 Purpose</w:t>
      </w:r>
    </w:p>
    <w:p w14:paraId="22DA4F9F" w14:textId="5D584AC1" w:rsidR="00134631" w:rsidRDefault="00134631" w:rsidP="00134631">
      <w:pPr>
        <w:pStyle w:val="ListParagraph"/>
        <w:numPr>
          <w:ilvl w:val="0"/>
          <w:numId w:val="19"/>
        </w:numPr>
      </w:pPr>
      <w:r>
        <w:t>1.2 Scope</w:t>
      </w:r>
    </w:p>
    <w:p w14:paraId="3C85EE04" w14:textId="1ADF2C2D" w:rsidR="00134631" w:rsidRDefault="00134631" w:rsidP="00134631">
      <w:pPr>
        <w:pStyle w:val="ListParagraph"/>
        <w:numPr>
          <w:ilvl w:val="0"/>
          <w:numId w:val="19"/>
        </w:numPr>
      </w:pPr>
      <w:r>
        <w:t>1.</w:t>
      </w:r>
      <w:r w:rsidR="00805028">
        <w:t>3</w:t>
      </w:r>
      <w:r>
        <w:t xml:space="preserve"> Overview</w:t>
      </w:r>
    </w:p>
    <w:p w14:paraId="056A51E2" w14:textId="7C8C034A" w:rsidR="00C6554A" w:rsidRDefault="001200C5" w:rsidP="00EF3275">
      <w:pPr>
        <w:pStyle w:val="ListBullet"/>
        <w:numPr>
          <w:ilvl w:val="0"/>
          <w:numId w:val="16"/>
        </w:numPr>
      </w:pPr>
      <w:r>
        <w:t>PROJECT DESCRIPTION</w:t>
      </w:r>
    </w:p>
    <w:p w14:paraId="115C2C67" w14:textId="625717F2" w:rsidR="00134631" w:rsidRDefault="00134631" w:rsidP="00134631">
      <w:pPr>
        <w:pStyle w:val="ListBullet"/>
        <w:numPr>
          <w:ilvl w:val="0"/>
          <w:numId w:val="19"/>
        </w:numPr>
      </w:pPr>
      <w:r>
        <w:t>2.1 Project Perspective</w:t>
      </w:r>
    </w:p>
    <w:p w14:paraId="3D2A05C5" w14:textId="1C7BDBC1" w:rsidR="00134631" w:rsidRDefault="00134631" w:rsidP="00134631">
      <w:pPr>
        <w:pStyle w:val="ListBullet"/>
        <w:numPr>
          <w:ilvl w:val="0"/>
          <w:numId w:val="19"/>
        </w:numPr>
      </w:pPr>
      <w:r>
        <w:t>2.2 Project Functions</w:t>
      </w:r>
    </w:p>
    <w:p w14:paraId="0300C4F1" w14:textId="18444B04" w:rsidR="00EF3275" w:rsidRDefault="00134631" w:rsidP="00C10B27">
      <w:pPr>
        <w:pStyle w:val="ListBullet"/>
        <w:numPr>
          <w:ilvl w:val="0"/>
          <w:numId w:val="19"/>
        </w:numPr>
      </w:pPr>
      <w:r>
        <w:t>2.3 Constraints</w:t>
      </w:r>
    </w:p>
    <w:p w14:paraId="50EC597D" w14:textId="7C1AFB01" w:rsidR="001200C5" w:rsidRDefault="001200C5" w:rsidP="00367613">
      <w:pPr>
        <w:pStyle w:val="ListBullet"/>
        <w:numPr>
          <w:ilvl w:val="0"/>
          <w:numId w:val="16"/>
        </w:numPr>
      </w:pPr>
      <w:r>
        <w:t>SPECIFIC REQUIREMENTS</w:t>
      </w:r>
    </w:p>
    <w:p w14:paraId="66107F48" w14:textId="3953C13C" w:rsidR="00134631" w:rsidRDefault="00134631" w:rsidP="00134631">
      <w:pPr>
        <w:pStyle w:val="ListBullet"/>
        <w:numPr>
          <w:ilvl w:val="0"/>
          <w:numId w:val="19"/>
        </w:numPr>
      </w:pPr>
      <w:r>
        <w:t>3.1 External Interface Requirements</w:t>
      </w:r>
    </w:p>
    <w:p w14:paraId="69581F2E" w14:textId="0B2CE78E" w:rsidR="00134631" w:rsidRDefault="00134631" w:rsidP="00134631">
      <w:pPr>
        <w:pStyle w:val="ListBullet"/>
        <w:numPr>
          <w:ilvl w:val="0"/>
          <w:numId w:val="19"/>
        </w:numPr>
      </w:pPr>
      <w:r>
        <w:t>3.2 Software Features</w:t>
      </w:r>
    </w:p>
    <w:p w14:paraId="63810590" w14:textId="7DC49EB5" w:rsidR="00134631" w:rsidRDefault="00134631" w:rsidP="00134631">
      <w:pPr>
        <w:pStyle w:val="ListBullet"/>
        <w:numPr>
          <w:ilvl w:val="0"/>
          <w:numId w:val="19"/>
        </w:numPr>
      </w:pPr>
      <w:r>
        <w:t xml:space="preserve">3.3 Design </w:t>
      </w:r>
      <w:r w:rsidR="00B64387">
        <w:t xml:space="preserve">Choices and </w:t>
      </w:r>
      <w:r>
        <w:t>Constraint</w:t>
      </w:r>
    </w:p>
    <w:p w14:paraId="6E297120" w14:textId="0EFEA435" w:rsidR="00367613" w:rsidRDefault="00367613" w:rsidP="001200C5">
      <w:pPr>
        <w:pStyle w:val="ListBullet"/>
        <w:numPr>
          <w:ilvl w:val="0"/>
          <w:numId w:val="16"/>
        </w:numPr>
      </w:pPr>
      <w:r>
        <w:t>TASK ASSIGNMENTS</w:t>
      </w:r>
    </w:p>
    <w:p w14:paraId="59EE513B" w14:textId="77777777" w:rsidR="00C10B27" w:rsidRDefault="00C10B27" w:rsidP="00C10B27">
      <w:pPr>
        <w:pStyle w:val="ListBullet"/>
        <w:numPr>
          <w:ilvl w:val="0"/>
          <w:numId w:val="0"/>
        </w:numPr>
        <w:ind w:left="360"/>
      </w:pPr>
    </w:p>
    <w:p w14:paraId="7BD22E6C" w14:textId="26AF2551" w:rsidR="001200C5" w:rsidRDefault="001200C5" w:rsidP="001200C5">
      <w:pPr>
        <w:pStyle w:val="ListBullet"/>
        <w:numPr>
          <w:ilvl w:val="0"/>
          <w:numId w:val="16"/>
        </w:numPr>
      </w:pPr>
      <w:r>
        <w:t xml:space="preserve">APPENDICES </w:t>
      </w:r>
    </w:p>
    <w:p w14:paraId="283768F2" w14:textId="77777777" w:rsidR="00C10B27" w:rsidRDefault="00C10B27" w:rsidP="00C10B27">
      <w:pPr>
        <w:pStyle w:val="ListBullet"/>
        <w:numPr>
          <w:ilvl w:val="0"/>
          <w:numId w:val="0"/>
        </w:numPr>
      </w:pPr>
    </w:p>
    <w:p w14:paraId="08166288" w14:textId="640E0FFA" w:rsidR="00805028" w:rsidRPr="00514122" w:rsidRDefault="00805028" w:rsidP="001200C5">
      <w:pPr>
        <w:pStyle w:val="ListBullet"/>
        <w:numPr>
          <w:ilvl w:val="0"/>
          <w:numId w:val="16"/>
        </w:numPr>
      </w:pPr>
      <w:r>
        <w:lastRenderedPageBreak/>
        <w:t>REFERENCES</w:t>
      </w:r>
    </w:p>
    <w:p w14:paraId="5AD3F450" w14:textId="45DF28DA" w:rsidR="00C6554A" w:rsidRPr="00D5413C" w:rsidRDefault="000F63FF" w:rsidP="00C6554A">
      <w:pPr>
        <w:pStyle w:val="Heading2"/>
      </w:pPr>
      <w:r>
        <w:t>I</w:t>
      </w:r>
      <w:bookmarkStart w:id="5" w:name="_Hlk41291622"/>
      <w:r>
        <w:t>NTRODUCTION</w:t>
      </w:r>
      <w:bookmarkEnd w:id="5"/>
    </w:p>
    <w:p w14:paraId="7CAD4811" w14:textId="400570E0" w:rsidR="00134631" w:rsidRDefault="000F63FF" w:rsidP="00805028">
      <w:pPr>
        <w:pStyle w:val="ListParagraph"/>
        <w:numPr>
          <w:ilvl w:val="1"/>
          <w:numId w:val="20"/>
        </w:numPr>
      </w:pPr>
      <w:r w:rsidRPr="003D10DE">
        <w:rPr>
          <w:rStyle w:val="Heading3Char"/>
        </w:rPr>
        <w:t>Purpose</w:t>
      </w:r>
    </w:p>
    <w:p w14:paraId="1F0F8551" w14:textId="0B3CDCDA" w:rsidR="00134631" w:rsidRDefault="000F63FF" w:rsidP="00134631">
      <w:pPr>
        <w:pStyle w:val="ListParagraph"/>
        <w:numPr>
          <w:ilvl w:val="0"/>
          <w:numId w:val="18"/>
        </w:numPr>
      </w:pPr>
      <w:r>
        <w:t xml:space="preserve">Our group project aims to create an interactive terminal-based command and control Bot-net coded in c, our programs are targeting the Linux operation system. The system infrastructure will include master and slave function where the Bot/Client machines will have functionality to create </w:t>
      </w:r>
      <w:r w:rsidR="00134631">
        <w:t>persistence and</w:t>
      </w:r>
      <w:r>
        <w:t xml:space="preserve"> receive remote command execution from the master/Server</w:t>
      </w:r>
      <w:r w:rsidR="00805028">
        <w:t>.</w:t>
      </w:r>
    </w:p>
    <w:p w14:paraId="38F15310" w14:textId="77777777" w:rsidR="00EF3275" w:rsidRDefault="00EF3275" w:rsidP="00EF3275"/>
    <w:p w14:paraId="105959C1" w14:textId="6B80DBF8" w:rsidR="00805028" w:rsidRPr="00805028" w:rsidRDefault="00805028" w:rsidP="00805028">
      <w:pPr>
        <w:pStyle w:val="ListParagraph"/>
        <w:numPr>
          <w:ilvl w:val="1"/>
          <w:numId w:val="20"/>
        </w:numPr>
        <w:rPr>
          <w:highlight w:val="yellow"/>
        </w:rPr>
      </w:pPr>
      <w:r w:rsidRPr="003D10DE">
        <w:rPr>
          <w:rStyle w:val="Heading3Char"/>
          <w:highlight w:val="yellow"/>
        </w:rPr>
        <w:t>Scope</w:t>
      </w:r>
      <w:r w:rsidRPr="00805028">
        <w:rPr>
          <w:highlight w:val="yellow"/>
        </w:rPr>
        <w:t xml:space="preserve"> (</w:t>
      </w:r>
      <w:r w:rsidR="003D10DE">
        <w:rPr>
          <w:highlight w:val="yellow"/>
        </w:rPr>
        <w:t>need help with filling in this part</w:t>
      </w:r>
      <w:r w:rsidRPr="00805028">
        <w:rPr>
          <w:highlight w:val="yellow"/>
        </w:rPr>
        <w:t>):</w:t>
      </w:r>
    </w:p>
    <w:p w14:paraId="03227270" w14:textId="3D05A7DF" w:rsidR="00805028" w:rsidRDefault="00805028" w:rsidP="00805028">
      <w:pPr>
        <w:pStyle w:val="ListParagraph"/>
        <w:numPr>
          <w:ilvl w:val="0"/>
          <w:numId w:val="18"/>
        </w:numPr>
        <w:rPr>
          <w:highlight w:val="yellow"/>
        </w:rPr>
      </w:pPr>
      <w:r w:rsidRPr="00805028">
        <w:rPr>
          <w:highlight w:val="yellow"/>
        </w:rPr>
        <w:t>“Identify the software product(s) to be produced by name. Explain what the products will and will not do. Describe how the software will be used, and identify relevant benefits, objectives, and goals.”</w:t>
      </w:r>
    </w:p>
    <w:p w14:paraId="1D05E4C4" w14:textId="0625E303" w:rsidR="00EF3275" w:rsidRDefault="00EF3275" w:rsidP="00EF3275">
      <w:pPr>
        <w:pStyle w:val="ListParagraph"/>
        <w:ind w:left="1080"/>
        <w:rPr>
          <w:highlight w:val="yellow"/>
        </w:rPr>
      </w:pPr>
    </w:p>
    <w:p w14:paraId="76829937" w14:textId="77777777" w:rsidR="00EF3275" w:rsidRPr="00805028" w:rsidRDefault="00EF3275" w:rsidP="00EF3275">
      <w:pPr>
        <w:pStyle w:val="ListParagraph"/>
        <w:ind w:left="1080"/>
        <w:rPr>
          <w:highlight w:val="yellow"/>
        </w:rPr>
      </w:pPr>
    </w:p>
    <w:p w14:paraId="2295241C" w14:textId="06839759" w:rsidR="00805028" w:rsidRDefault="00805028" w:rsidP="00805028">
      <w:pPr>
        <w:pStyle w:val="ListParagraph"/>
        <w:numPr>
          <w:ilvl w:val="1"/>
          <w:numId w:val="20"/>
        </w:numPr>
      </w:pPr>
      <w:r w:rsidRPr="003D10DE">
        <w:rPr>
          <w:rStyle w:val="Heading3Char"/>
        </w:rPr>
        <w:t>Overview</w:t>
      </w:r>
    </w:p>
    <w:p w14:paraId="0F5321DD" w14:textId="3B4F3949" w:rsidR="00B2452B" w:rsidRDefault="00910689" w:rsidP="00B2452B">
      <w:pPr>
        <w:pStyle w:val="ListParagraph"/>
        <w:numPr>
          <w:ilvl w:val="0"/>
          <w:numId w:val="18"/>
        </w:numPr>
      </w:pPr>
      <w:r>
        <w:t>This report will contain the demonstration of each functionality included in our completed</w:t>
      </w:r>
      <w:r w:rsidR="00B2452B">
        <w:t xml:space="preserve"> Bot-net</w:t>
      </w:r>
      <w:r>
        <w:t xml:space="preserve"> project </w:t>
      </w:r>
      <w:r w:rsidR="00B2452B">
        <w:t xml:space="preserve">and their purposes justified. Each member’s progress and their assigned tasks will also be included for easier marking. Evaluations of each aspect such as the project’s </w:t>
      </w:r>
      <w:r w:rsidR="00367613">
        <w:t>features and constrains</w:t>
      </w:r>
      <w:r w:rsidR="00B2452B">
        <w:t xml:space="preserve"> will be outlined. </w:t>
      </w:r>
      <w:r w:rsidR="00C63AC4">
        <w:t>Alongside, Design choices that we have made throughout ou</w:t>
      </w:r>
      <w:r w:rsidR="003D10DE">
        <w:t>t</w:t>
      </w:r>
      <w:r w:rsidR="00C63AC4">
        <w:t xml:space="preserve"> </w:t>
      </w:r>
      <w:r w:rsidR="003D10DE">
        <w:t xml:space="preserve">the project are also </w:t>
      </w:r>
      <w:r w:rsidR="003D10DE">
        <w:lastRenderedPageBreak/>
        <w:t xml:space="preserve">presented </w:t>
      </w:r>
      <w:r w:rsidR="003D10DE" w:rsidRPr="003D10DE">
        <w:t xml:space="preserve">to demonstrate that we have a clear understanding of what </w:t>
      </w:r>
      <w:r w:rsidR="003D10DE">
        <w:t>decisions are most suitable for our project.</w:t>
      </w:r>
    </w:p>
    <w:p w14:paraId="1741E490" w14:textId="2CF922D4" w:rsidR="00EF3275" w:rsidRDefault="00B2452B" w:rsidP="00EF3275">
      <w:pPr>
        <w:pStyle w:val="Heading2"/>
      </w:pPr>
      <w:r>
        <w:t>P</w:t>
      </w:r>
      <w:r w:rsidR="00EF3275">
        <w:t>roject Description</w:t>
      </w:r>
    </w:p>
    <w:p w14:paraId="22D53482" w14:textId="172CCDB8" w:rsidR="00367613" w:rsidRDefault="00367613" w:rsidP="00C10B27">
      <w:r w:rsidRPr="003D10DE">
        <w:rPr>
          <w:rStyle w:val="Heading3Char"/>
        </w:rPr>
        <w:t xml:space="preserve">2.1 </w:t>
      </w:r>
      <w:r w:rsidR="00EF3275" w:rsidRPr="003D10DE">
        <w:rPr>
          <w:rStyle w:val="Heading3Char"/>
        </w:rPr>
        <w:t>Interfaces</w:t>
      </w:r>
      <w:r>
        <w:t>:</w:t>
      </w:r>
      <w:r w:rsidR="00EF3275">
        <w:t xml:space="preserve"> (</w:t>
      </w:r>
      <w:r w:rsidR="00EF3275" w:rsidRPr="00C10B27">
        <w:rPr>
          <w:highlight w:val="yellow"/>
        </w:rPr>
        <w:t>Is this relevant to our project?</w:t>
      </w:r>
      <w:r w:rsidR="003D10DE">
        <w:t xml:space="preserve"> </w:t>
      </w:r>
      <w:r w:rsidR="003D10DE" w:rsidRPr="00C10B27">
        <w:rPr>
          <w:highlight w:val="yellow"/>
        </w:rPr>
        <w:t>Justification needed</w:t>
      </w:r>
      <w:r w:rsidR="003D10DE">
        <w:t>.</w:t>
      </w:r>
      <w:r w:rsidR="00EF3275">
        <w:t>)</w:t>
      </w:r>
    </w:p>
    <w:p w14:paraId="76949392" w14:textId="2129C1F2" w:rsidR="00EF3275" w:rsidRPr="00C63AC4" w:rsidRDefault="00EF3275" w:rsidP="00C63AC4">
      <w:pPr>
        <w:pStyle w:val="ListParagraph"/>
        <w:numPr>
          <w:ilvl w:val="0"/>
          <w:numId w:val="18"/>
        </w:numPr>
        <w:rPr>
          <w:iCs/>
        </w:rPr>
      </w:pPr>
      <w:r>
        <w:t xml:space="preserve">System: </w:t>
      </w:r>
      <w:r w:rsidRPr="00C63AC4">
        <w:rPr>
          <w:iCs/>
          <w:highlight w:val="yellow"/>
        </w:rPr>
        <w:t>List each system interface and identify the related functionality of the product</w:t>
      </w:r>
      <w:r w:rsidRPr="00C63AC4">
        <w:rPr>
          <w:iCs/>
        </w:rPr>
        <w:t>.</w:t>
      </w:r>
    </w:p>
    <w:p w14:paraId="730A3AC4" w14:textId="04284D9E" w:rsidR="00EF3275" w:rsidRPr="00C63AC4" w:rsidRDefault="00EF3275" w:rsidP="00C63AC4">
      <w:pPr>
        <w:pStyle w:val="ListParagraph"/>
        <w:numPr>
          <w:ilvl w:val="0"/>
          <w:numId w:val="18"/>
        </w:numPr>
        <w:rPr>
          <w:iCs/>
        </w:rPr>
      </w:pPr>
      <w:r>
        <w:t xml:space="preserve">User: </w:t>
      </w:r>
      <w:r w:rsidRPr="00C63AC4">
        <w:rPr>
          <w:iCs/>
          <w:highlight w:val="yellow"/>
        </w:rPr>
        <w:t>Specify the logical characteristics of each interface between the software product and its users (e.g., required screen formats, report layouts, menu structures, or function keys)</w:t>
      </w:r>
      <w:r w:rsidRPr="00C63AC4">
        <w:rPr>
          <w:iCs/>
        </w:rPr>
        <w:t>.</w:t>
      </w:r>
      <w:r w:rsidRPr="00C63AC4">
        <w:rPr>
          <w:iCs/>
        </w:rPr>
        <w:t xml:space="preserve"> </w:t>
      </w:r>
      <w:r w:rsidRPr="00C63AC4">
        <w:rPr>
          <w:iCs/>
          <w:highlight w:val="yellow"/>
        </w:rPr>
        <w:t>Specify all the aspects of optimizing the interface with the person who must use the system (e.g., required functionality to provide long or short error messages). This could be a list of do’s and don’ts describing how the system will appear to the user.</w:t>
      </w:r>
    </w:p>
    <w:p w14:paraId="7CF9FABC" w14:textId="327BE39F" w:rsidR="00EF3275" w:rsidRDefault="00EF3275" w:rsidP="00C63AC4">
      <w:pPr>
        <w:pStyle w:val="ListParagraph"/>
        <w:numPr>
          <w:ilvl w:val="0"/>
          <w:numId w:val="18"/>
        </w:numPr>
        <w:rPr>
          <w:iCs/>
        </w:rPr>
      </w:pPr>
      <w:r>
        <w:t>-Hardware:</w:t>
      </w:r>
      <w:r w:rsidRPr="00C63AC4">
        <w:rPr>
          <w:rFonts w:ascii="Arial" w:eastAsia="Times New Roman" w:hAnsi="Arial" w:cs="Arial"/>
          <w:iCs/>
          <w:color w:val="000080"/>
          <w:sz w:val="16"/>
          <w:szCs w:val="20"/>
        </w:rPr>
        <w:t xml:space="preserve"> </w:t>
      </w:r>
      <w:r w:rsidRPr="00C63AC4">
        <w:rPr>
          <w:iCs/>
          <w:highlight w:val="yellow"/>
        </w:rPr>
        <w:t>Specify the logical characteristics of each interface between the software product and the hardware components of the system. This includes configuration characteristics (e.g., number of ports, instruction sets), what devices are to be supported, and protocols.</w:t>
      </w:r>
    </w:p>
    <w:p w14:paraId="2C593719" w14:textId="77777777" w:rsidR="00C63AC4" w:rsidRPr="00C63AC4" w:rsidRDefault="00EF3275" w:rsidP="00C63AC4">
      <w:pPr>
        <w:pStyle w:val="ListParagraph"/>
        <w:numPr>
          <w:ilvl w:val="0"/>
          <w:numId w:val="18"/>
        </w:numPr>
        <w:rPr>
          <w:iCs/>
        </w:rPr>
      </w:pPr>
      <w:r>
        <w:t xml:space="preserve">Software: </w:t>
      </w:r>
      <w:r w:rsidRPr="00C63AC4">
        <w:rPr>
          <w:iCs/>
          <w:highlight w:val="yellow"/>
        </w:rPr>
        <w:t>Specify the use of other required software products (e.g., a DBMS or operating system), and interfaces with other application systems. For each required software product, provide the following:</w:t>
      </w:r>
    </w:p>
    <w:p w14:paraId="670A7900" w14:textId="77777777" w:rsidR="00C63AC4" w:rsidRDefault="00EF3275" w:rsidP="00C63AC4">
      <w:pPr>
        <w:pStyle w:val="ListParagraph"/>
        <w:ind w:left="1080"/>
        <w:rPr>
          <w:iCs/>
          <w:highlight w:val="yellow"/>
        </w:rPr>
      </w:pPr>
      <w:r w:rsidRPr="00C63AC4">
        <w:rPr>
          <w:iCs/>
          <w:highlight w:val="yellow"/>
        </w:rPr>
        <w:t>Name</w:t>
      </w:r>
    </w:p>
    <w:p w14:paraId="7B86CBBB" w14:textId="77777777" w:rsidR="00C63AC4" w:rsidRDefault="00EF3275" w:rsidP="00C63AC4">
      <w:pPr>
        <w:pStyle w:val="ListParagraph"/>
        <w:ind w:left="1080"/>
        <w:rPr>
          <w:iCs/>
          <w:highlight w:val="yellow"/>
        </w:rPr>
      </w:pPr>
      <w:r w:rsidRPr="00EF3275">
        <w:rPr>
          <w:iCs/>
          <w:highlight w:val="yellow"/>
        </w:rPr>
        <w:t>Mnemonic</w:t>
      </w:r>
    </w:p>
    <w:p w14:paraId="44A0B87E" w14:textId="77777777" w:rsidR="00C63AC4" w:rsidRDefault="00EF3275" w:rsidP="00C63AC4">
      <w:pPr>
        <w:pStyle w:val="ListParagraph"/>
        <w:ind w:left="1080"/>
        <w:rPr>
          <w:iCs/>
          <w:highlight w:val="yellow"/>
        </w:rPr>
      </w:pPr>
      <w:r w:rsidRPr="00EF3275">
        <w:rPr>
          <w:iCs/>
          <w:highlight w:val="yellow"/>
        </w:rPr>
        <w:t>Specification Number</w:t>
      </w:r>
    </w:p>
    <w:p w14:paraId="52CD8BE0" w14:textId="77777777" w:rsidR="00C63AC4" w:rsidRDefault="00EF3275" w:rsidP="00C63AC4">
      <w:pPr>
        <w:pStyle w:val="ListParagraph"/>
        <w:ind w:left="1080"/>
        <w:rPr>
          <w:iCs/>
          <w:highlight w:val="yellow"/>
        </w:rPr>
      </w:pPr>
      <w:r w:rsidRPr="00EF3275">
        <w:rPr>
          <w:iCs/>
          <w:highlight w:val="yellow"/>
        </w:rPr>
        <w:t>Version Number</w:t>
      </w:r>
    </w:p>
    <w:p w14:paraId="41BF2A19" w14:textId="77777777" w:rsidR="00C63AC4" w:rsidRDefault="00EF3275" w:rsidP="00C63AC4">
      <w:pPr>
        <w:pStyle w:val="ListParagraph"/>
        <w:ind w:left="1080"/>
        <w:rPr>
          <w:iCs/>
          <w:highlight w:val="yellow"/>
        </w:rPr>
      </w:pPr>
      <w:r w:rsidRPr="00EF3275">
        <w:rPr>
          <w:iCs/>
          <w:highlight w:val="yellow"/>
        </w:rPr>
        <w:lastRenderedPageBreak/>
        <w:t>Source</w:t>
      </w:r>
    </w:p>
    <w:p w14:paraId="619D89F2" w14:textId="2CBBF553" w:rsidR="00367613" w:rsidRPr="00367613" w:rsidRDefault="00EF3275" w:rsidP="00C63AC4">
      <w:pPr>
        <w:pStyle w:val="ListParagraph"/>
        <w:ind w:left="1080"/>
        <w:rPr>
          <w:iCs/>
          <w:highlight w:val="yellow"/>
        </w:rPr>
      </w:pPr>
      <w:r w:rsidRPr="00EF3275">
        <w:rPr>
          <w:iCs/>
          <w:highlight w:val="yellow"/>
        </w:rPr>
        <w:t>For each interface, discuss the purpose of the interfacing software, and define the interface in terms of message format and content. For well-documented interfaces, simply provide a reference to the documentation.</w:t>
      </w:r>
    </w:p>
    <w:p w14:paraId="4240044A" w14:textId="77777777" w:rsidR="00C63AC4" w:rsidRDefault="00367613" w:rsidP="00367613">
      <w:pPr>
        <w:pStyle w:val="ListParagraph"/>
        <w:numPr>
          <w:ilvl w:val="0"/>
          <w:numId w:val="18"/>
        </w:numPr>
        <w:rPr>
          <w:iCs/>
        </w:rPr>
      </w:pPr>
      <w:r>
        <w:rPr>
          <w:iCs/>
        </w:rPr>
        <w:t>Communication:</w:t>
      </w:r>
    </w:p>
    <w:p w14:paraId="52E55FCF" w14:textId="3F307D34" w:rsidR="00367613" w:rsidRPr="00C63AC4" w:rsidRDefault="00367613" w:rsidP="00C63AC4">
      <w:pPr>
        <w:pStyle w:val="ListParagraph"/>
        <w:ind w:left="1080"/>
        <w:rPr>
          <w:iCs/>
        </w:rPr>
      </w:pPr>
      <w:r w:rsidRPr="00C63AC4">
        <w:rPr>
          <w:iCs/>
          <w:highlight w:val="yellow"/>
        </w:rPr>
        <w:t>Specify any interfaces to communications such as local area networks, etc.</w:t>
      </w:r>
    </w:p>
    <w:p w14:paraId="444C8850" w14:textId="47162FFE" w:rsidR="00C63AC4" w:rsidRDefault="00C63AC4" w:rsidP="00367613">
      <w:pPr>
        <w:rPr>
          <w:iCs/>
        </w:rPr>
      </w:pPr>
    </w:p>
    <w:p w14:paraId="2E28617E" w14:textId="77777777" w:rsidR="003D10DE" w:rsidRDefault="003D10DE" w:rsidP="003D10DE">
      <w:pPr>
        <w:pStyle w:val="ListParagraph"/>
      </w:pPr>
    </w:p>
    <w:p w14:paraId="0F740490" w14:textId="2CDCD01B" w:rsidR="003D10DE" w:rsidRDefault="00C63AC4" w:rsidP="00C10B27">
      <w:r w:rsidRPr="003D10DE">
        <w:rPr>
          <w:rStyle w:val="Heading3Char"/>
        </w:rPr>
        <w:t>2.2 Project Functions</w:t>
      </w:r>
      <w:r>
        <w:t>:</w:t>
      </w:r>
    </w:p>
    <w:p w14:paraId="6658E5C0" w14:textId="3BE4A323" w:rsidR="003D10DE" w:rsidRDefault="003D10DE" w:rsidP="003D10DE">
      <w:pPr>
        <w:pStyle w:val="ListParagraph"/>
        <w:numPr>
          <w:ilvl w:val="0"/>
          <w:numId w:val="18"/>
        </w:numPr>
      </w:pPr>
      <w:r>
        <w:t>Connectivity: Basic connectivity achieved between the clients and the server.</w:t>
      </w:r>
    </w:p>
    <w:p w14:paraId="582F423B" w14:textId="3374BAAC" w:rsidR="00C63AC4" w:rsidRDefault="003D10DE" w:rsidP="00C63AC4">
      <w:pPr>
        <w:pStyle w:val="ListParagraph"/>
        <w:numPr>
          <w:ilvl w:val="0"/>
          <w:numId w:val="18"/>
        </w:numPr>
      </w:pPr>
      <w:r>
        <w:t xml:space="preserve">Communication: </w:t>
      </w:r>
      <w:r w:rsidR="00C63AC4">
        <w:t>Having the ability to execute shell/bash command on slave/client machines from the master/server</w:t>
      </w:r>
      <w:r>
        <w:t xml:space="preserve"> (Remote Command execution)</w:t>
      </w:r>
      <w:r w:rsidR="00C63AC4">
        <w:t>.</w:t>
      </w:r>
    </w:p>
    <w:p w14:paraId="5B9977B9" w14:textId="22926EC6" w:rsidR="003D10DE" w:rsidRDefault="003D10DE" w:rsidP="00C63AC4">
      <w:pPr>
        <w:pStyle w:val="ListParagraph"/>
        <w:numPr>
          <w:ilvl w:val="0"/>
          <w:numId w:val="18"/>
        </w:numPr>
      </w:pPr>
      <w:r>
        <w:t>Interface: A basic user-friendly interface on the server machine.</w:t>
      </w:r>
    </w:p>
    <w:p w14:paraId="5E415557" w14:textId="41CF4EF5" w:rsidR="00C63AC4" w:rsidRDefault="003D10DE" w:rsidP="00C63AC4">
      <w:pPr>
        <w:pStyle w:val="ListParagraph"/>
        <w:numPr>
          <w:ilvl w:val="0"/>
          <w:numId w:val="18"/>
        </w:numPr>
      </w:pPr>
      <w:r>
        <w:t xml:space="preserve">Persistence: </w:t>
      </w:r>
      <w:r w:rsidR="00C63AC4">
        <w:t>Slave/Client machines</w:t>
      </w:r>
      <w:r>
        <w:t xml:space="preserve"> are</w:t>
      </w:r>
      <w:r w:rsidR="00C63AC4">
        <w:t xml:space="preserve"> persistence through the reboot of the device.</w:t>
      </w:r>
    </w:p>
    <w:p w14:paraId="4914E8B7" w14:textId="349B7852" w:rsidR="003D10DE" w:rsidRDefault="003D10DE" w:rsidP="003D10DE">
      <w:pPr>
        <w:pStyle w:val="ListParagraph"/>
        <w:numPr>
          <w:ilvl w:val="0"/>
          <w:numId w:val="18"/>
        </w:numPr>
      </w:pPr>
      <w:r>
        <w:t>Able to observe output of the executed programs by the slave from the master. (</w:t>
      </w:r>
      <w:r w:rsidRPr="00C63AC4">
        <w:rPr>
          <w:highlight w:val="yellow"/>
        </w:rPr>
        <w:t>is this feature included in our programs?)</w:t>
      </w:r>
    </w:p>
    <w:p w14:paraId="7FE7425E" w14:textId="4F6D0A81" w:rsidR="00C63AC4" w:rsidRDefault="00C63AC4" w:rsidP="00C63AC4">
      <w:pPr>
        <w:pStyle w:val="ListParagraph"/>
        <w:numPr>
          <w:ilvl w:val="0"/>
          <w:numId w:val="18"/>
        </w:numPr>
      </w:pPr>
      <w:r>
        <w:t>Network should have measures to evade firewall detections. (</w:t>
      </w:r>
      <w:r w:rsidRPr="00C63AC4">
        <w:rPr>
          <w:highlight w:val="yellow"/>
        </w:rPr>
        <w:t>again, is this feature included?</w:t>
      </w:r>
      <w:r>
        <w:t>)</w:t>
      </w:r>
    </w:p>
    <w:p w14:paraId="082E189F" w14:textId="41160E27" w:rsidR="00C10B27" w:rsidRDefault="00C10B27" w:rsidP="00C10B27">
      <w:pPr>
        <w:pStyle w:val="Heading3"/>
      </w:pPr>
      <w:r>
        <w:t xml:space="preserve">2.3 Constraints </w:t>
      </w:r>
    </w:p>
    <w:p w14:paraId="0DF94C70" w14:textId="77777777" w:rsidR="00C10B27" w:rsidRPr="00C10B27" w:rsidRDefault="00C10B27" w:rsidP="00C10B27">
      <w:pPr>
        <w:pStyle w:val="ListParagraph"/>
        <w:numPr>
          <w:ilvl w:val="0"/>
          <w:numId w:val="23"/>
        </w:numPr>
      </w:pPr>
      <w:r w:rsidRPr="00C10B27">
        <w:rPr>
          <w:highlight w:val="yellow"/>
        </w:rPr>
        <w:t>Need help filling in</w:t>
      </w:r>
    </w:p>
    <w:p w14:paraId="2AADB412" w14:textId="77777777" w:rsidR="00C10B27" w:rsidRDefault="00C10B27" w:rsidP="00C10B27">
      <w:pPr>
        <w:pStyle w:val="ListParagraph"/>
        <w:ind w:left="1080"/>
        <w:rPr>
          <w:iCs/>
          <w:sz w:val="18"/>
          <w:szCs w:val="18"/>
          <w:highlight w:val="yellow"/>
        </w:rPr>
      </w:pPr>
      <w:bookmarkStart w:id="6" w:name="_GoBack"/>
      <w:bookmarkEnd w:id="6"/>
      <w:r w:rsidRPr="00C10B27">
        <w:rPr>
          <w:iCs/>
          <w:sz w:val="18"/>
          <w:szCs w:val="18"/>
          <w:highlight w:val="yellow"/>
        </w:rPr>
        <w:lastRenderedPageBreak/>
        <w:t>Describe any other items that will constrain the design options, including</w:t>
      </w:r>
    </w:p>
    <w:p w14:paraId="03AEA614" w14:textId="77777777" w:rsidR="00C10B27" w:rsidRDefault="00C10B27" w:rsidP="00C10B27">
      <w:pPr>
        <w:pStyle w:val="ListParagraph"/>
        <w:ind w:left="1080"/>
        <w:rPr>
          <w:iCs/>
          <w:sz w:val="18"/>
          <w:szCs w:val="18"/>
          <w:highlight w:val="yellow"/>
        </w:rPr>
      </w:pPr>
      <w:r w:rsidRPr="00C10B27">
        <w:rPr>
          <w:iCs/>
          <w:sz w:val="18"/>
          <w:szCs w:val="18"/>
          <w:highlight w:val="yellow"/>
        </w:rPr>
        <w:t>regulatory policies</w:t>
      </w:r>
    </w:p>
    <w:p w14:paraId="08139B3F" w14:textId="77777777" w:rsidR="00C10B27" w:rsidRDefault="00C10B27" w:rsidP="00C10B27">
      <w:pPr>
        <w:pStyle w:val="ListParagraph"/>
        <w:ind w:left="1080"/>
        <w:rPr>
          <w:iCs/>
          <w:sz w:val="18"/>
          <w:szCs w:val="18"/>
          <w:highlight w:val="yellow"/>
        </w:rPr>
      </w:pPr>
      <w:r w:rsidRPr="00C10B27">
        <w:rPr>
          <w:iCs/>
          <w:sz w:val="18"/>
          <w:szCs w:val="18"/>
          <w:highlight w:val="yellow"/>
        </w:rPr>
        <w:t>hardware limitations</w:t>
      </w:r>
    </w:p>
    <w:p w14:paraId="0E1416AE" w14:textId="77777777" w:rsidR="00C10B27" w:rsidRDefault="00C10B27" w:rsidP="00C10B27">
      <w:pPr>
        <w:pStyle w:val="ListParagraph"/>
        <w:ind w:left="1080"/>
        <w:rPr>
          <w:iCs/>
          <w:sz w:val="18"/>
          <w:szCs w:val="18"/>
          <w:highlight w:val="yellow"/>
        </w:rPr>
      </w:pPr>
      <w:r w:rsidRPr="00C10B27">
        <w:rPr>
          <w:iCs/>
          <w:sz w:val="18"/>
          <w:szCs w:val="18"/>
          <w:highlight w:val="yellow"/>
        </w:rPr>
        <w:t>interfaces to other applications</w:t>
      </w:r>
    </w:p>
    <w:p w14:paraId="70FD4DED" w14:textId="77777777" w:rsidR="00C10B27" w:rsidRDefault="00C10B27" w:rsidP="00C10B27">
      <w:pPr>
        <w:pStyle w:val="ListParagraph"/>
        <w:ind w:left="1080"/>
        <w:rPr>
          <w:iCs/>
          <w:sz w:val="18"/>
          <w:szCs w:val="18"/>
          <w:highlight w:val="yellow"/>
        </w:rPr>
      </w:pPr>
      <w:r w:rsidRPr="00C10B27">
        <w:rPr>
          <w:iCs/>
          <w:sz w:val="18"/>
          <w:szCs w:val="18"/>
          <w:highlight w:val="yellow"/>
        </w:rPr>
        <w:t>parallel operation</w:t>
      </w:r>
    </w:p>
    <w:p w14:paraId="538BE870" w14:textId="77777777" w:rsidR="00C10B27" w:rsidRDefault="00C10B27" w:rsidP="00C10B27">
      <w:pPr>
        <w:pStyle w:val="ListParagraph"/>
        <w:ind w:left="1080"/>
        <w:rPr>
          <w:iCs/>
          <w:sz w:val="18"/>
          <w:szCs w:val="18"/>
          <w:highlight w:val="yellow"/>
        </w:rPr>
      </w:pPr>
      <w:r w:rsidRPr="00C10B27">
        <w:rPr>
          <w:iCs/>
          <w:sz w:val="18"/>
          <w:szCs w:val="18"/>
          <w:highlight w:val="yellow"/>
        </w:rPr>
        <w:t>audit functions</w:t>
      </w:r>
    </w:p>
    <w:p w14:paraId="0942E51B" w14:textId="77777777" w:rsidR="00C10B27" w:rsidRDefault="00C10B27" w:rsidP="00C10B27">
      <w:pPr>
        <w:pStyle w:val="ListParagraph"/>
        <w:ind w:left="1080"/>
        <w:rPr>
          <w:iCs/>
          <w:sz w:val="18"/>
          <w:szCs w:val="18"/>
          <w:highlight w:val="yellow"/>
        </w:rPr>
      </w:pPr>
      <w:r w:rsidRPr="00C10B27">
        <w:rPr>
          <w:iCs/>
          <w:sz w:val="18"/>
          <w:szCs w:val="18"/>
          <w:highlight w:val="yellow"/>
        </w:rPr>
        <w:t>control functions</w:t>
      </w:r>
    </w:p>
    <w:p w14:paraId="4619543C" w14:textId="77777777" w:rsidR="00C10B27" w:rsidRDefault="00C10B27" w:rsidP="00C10B27">
      <w:pPr>
        <w:pStyle w:val="ListParagraph"/>
        <w:ind w:left="1080"/>
        <w:rPr>
          <w:iCs/>
          <w:sz w:val="18"/>
          <w:szCs w:val="18"/>
          <w:highlight w:val="yellow"/>
        </w:rPr>
      </w:pPr>
      <w:r w:rsidRPr="00C10B27">
        <w:rPr>
          <w:iCs/>
          <w:sz w:val="18"/>
          <w:szCs w:val="18"/>
          <w:highlight w:val="yellow"/>
        </w:rPr>
        <w:t>higher-order language requirements</w:t>
      </w:r>
    </w:p>
    <w:p w14:paraId="6F349F09" w14:textId="77777777" w:rsidR="00C10B27" w:rsidRDefault="00C10B27" w:rsidP="00C10B27">
      <w:pPr>
        <w:pStyle w:val="ListParagraph"/>
        <w:ind w:left="1080"/>
        <w:rPr>
          <w:iCs/>
          <w:sz w:val="18"/>
          <w:szCs w:val="18"/>
          <w:highlight w:val="yellow"/>
        </w:rPr>
      </w:pPr>
      <w:r w:rsidRPr="00C10B27">
        <w:rPr>
          <w:iCs/>
          <w:sz w:val="18"/>
          <w:szCs w:val="18"/>
          <w:highlight w:val="yellow"/>
        </w:rPr>
        <w:t>signal handshake protocols</w:t>
      </w:r>
    </w:p>
    <w:p w14:paraId="2454D0C1" w14:textId="77777777" w:rsidR="00C10B27" w:rsidRDefault="00C10B27" w:rsidP="00C10B27">
      <w:pPr>
        <w:pStyle w:val="ListParagraph"/>
        <w:ind w:left="1080"/>
        <w:rPr>
          <w:iCs/>
          <w:sz w:val="18"/>
          <w:szCs w:val="18"/>
          <w:highlight w:val="yellow"/>
        </w:rPr>
      </w:pPr>
      <w:r w:rsidRPr="00C10B27">
        <w:rPr>
          <w:iCs/>
          <w:sz w:val="18"/>
          <w:szCs w:val="18"/>
          <w:highlight w:val="yellow"/>
        </w:rPr>
        <w:t>reliability requirements</w:t>
      </w:r>
    </w:p>
    <w:p w14:paraId="63ED13DB" w14:textId="77777777" w:rsidR="00C10B27" w:rsidRDefault="00C10B27" w:rsidP="00C10B27">
      <w:pPr>
        <w:pStyle w:val="ListParagraph"/>
        <w:ind w:left="1080"/>
        <w:rPr>
          <w:iCs/>
          <w:sz w:val="18"/>
          <w:szCs w:val="18"/>
          <w:highlight w:val="yellow"/>
        </w:rPr>
      </w:pPr>
      <w:r w:rsidRPr="00C10B27">
        <w:rPr>
          <w:iCs/>
          <w:sz w:val="18"/>
          <w:szCs w:val="18"/>
          <w:highlight w:val="yellow"/>
        </w:rPr>
        <w:t>criticality of the application</w:t>
      </w:r>
    </w:p>
    <w:p w14:paraId="5365D581" w14:textId="191FA4E9" w:rsidR="00C10B27" w:rsidRDefault="00C10B27" w:rsidP="00C10B27">
      <w:pPr>
        <w:pStyle w:val="ListParagraph"/>
        <w:ind w:left="1080"/>
        <w:rPr>
          <w:iCs/>
          <w:sz w:val="18"/>
          <w:szCs w:val="18"/>
        </w:rPr>
      </w:pPr>
      <w:r w:rsidRPr="00C10B27">
        <w:rPr>
          <w:iCs/>
          <w:sz w:val="18"/>
          <w:szCs w:val="18"/>
          <w:highlight w:val="yellow"/>
        </w:rPr>
        <w:t>safety and security considerations</w:t>
      </w:r>
    </w:p>
    <w:p w14:paraId="7581F48A" w14:textId="63599E3E" w:rsidR="00C10B27" w:rsidRDefault="00C10B27" w:rsidP="00C10B27">
      <w:pPr>
        <w:pStyle w:val="Heading2"/>
      </w:pPr>
      <w:r>
        <w:t>specific requirements</w:t>
      </w:r>
    </w:p>
    <w:p w14:paraId="00188E43" w14:textId="0D1FB4E0" w:rsidR="00C10B27" w:rsidRDefault="00C10B27" w:rsidP="00C10B27">
      <w:pPr>
        <w:pStyle w:val="Heading3"/>
      </w:pPr>
      <w:r>
        <w:t xml:space="preserve">3.1 External Interface Requirements </w:t>
      </w:r>
      <w:r w:rsidRPr="00C10B27">
        <w:rPr>
          <w:highlight w:val="yellow"/>
        </w:rPr>
        <w:t>(do we need this?)</w:t>
      </w:r>
    </w:p>
    <w:p w14:paraId="20931B2B" w14:textId="593F7406" w:rsidR="00B64387" w:rsidRDefault="00C10B27" w:rsidP="00B64387">
      <w:pPr>
        <w:pStyle w:val="Heading3"/>
      </w:pPr>
      <w:r>
        <w:t xml:space="preserve">3.2 </w:t>
      </w:r>
      <w:r w:rsidR="00B64387">
        <w:t>Software Product Features</w:t>
      </w:r>
    </w:p>
    <w:p w14:paraId="74A72D24" w14:textId="77777777" w:rsidR="00B64387" w:rsidRDefault="00B64387" w:rsidP="00B64387">
      <w:pPr>
        <w:pStyle w:val="ListParagraph"/>
        <w:numPr>
          <w:ilvl w:val="0"/>
          <w:numId w:val="23"/>
        </w:numPr>
      </w:pPr>
      <w:r>
        <w:t>3.2.1 Connectivity Features</w:t>
      </w:r>
    </w:p>
    <w:p w14:paraId="38A51507" w14:textId="6E23C53F" w:rsidR="00B64387" w:rsidRDefault="00B64387" w:rsidP="00B64387">
      <w:pPr>
        <w:pStyle w:val="ListParagraph"/>
        <w:ind w:left="1080"/>
      </w:pPr>
      <w:r>
        <w:t xml:space="preserve">Feature </w:t>
      </w:r>
      <w:r w:rsidRPr="00B64387">
        <w:t>1</w:t>
      </w:r>
      <w:r>
        <w:t>:</w:t>
      </w:r>
    </w:p>
    <w:p w14:paraId="1E0295B4" w14:textId="77777777" w:rsidR="00B64387" w:rsidRPr="00B64387" w:rsidRDefault="00B64387" w:rsidP="00B64387">
      <w:pPr>
        <w:pStyle w:val="ListParagraph"/>
        <w:ind w:left="1080"/>
        <w:rPr>
          <w:iCs/>
          <w:sz w:val="16"/>
          <w:szCs w:val="16"/>
        </w:rPr>
      </w:pPr>
      <w:r w:rsidRPr="00B64387">
        <w:rPr>
          <w:iCs/>
          <w:sz w:val="16"/>
          <w:szCs w:val="16"/>
        </w:rPr>
        <w:t>Repeat subsections at this level and below for each associated functional requirement.</w:t>
      </w:r>
    </w:p>
    <w:p w14:paraId="222FFAA9" w14:textId="77777777" w:rsidR="00B64387" w:rsidRPr="00B64387" w:rsidRDefault="00B64387" w:rsidP="00B64387">
      <w:pPr>
        <w:pStyle w:val="ListParagraph"/>
        <w:ind w:left="1080"/>
        <w:rPr>
          <w:iCs/>
          <w:sz w:val="16"/>
          <w:szCs w:val="16"/>
        </w:rPr>
      </w:pPr>
      <w:r w:rsidRPr="00B64387">
        <w:rPr>
          <w:iCs/>
          <w:sz w:val="16"/>
          <w:szCs w:val="16"/>
        </w:rPr>
        <w:t>Each functional requirement should be described in natural language, in the four subsections below. Functional requirements include:</w:t>
      </w:r>
    </w:p>
    <w:p w14:paraId="34F93466" w14:textId="77777777" w:rsidR="00B64387" w:rsidRPr="00B64387" w:rsidRDefault="00B64387" w:rsidP="00B64387">
      <w:pPr>
        <w:pStyle w:val="ListParagraph"/>
        <w:ind w:left="1080"/>
        <w:rPr>
          <w:iCs/>
          <w:sz w:val="16"/>
          <w:szCs w:val="16"/>
        </w:rPr>
      </w:pPr>
      <w:r w:rsidRPr="00B64387">
        <w:rPr>
          <w:iCs/>
          <w:sz w:val="16"/>
          <w:szCs w:val="16"/>
        </w:rPr>
        <w:t>validity checks on inputs</w:t>
      </w:r>
    </w:p>
    <w:p w14:paraId="7E66012E" w14:textId="77777777" w:rsidR="00B64387" w:rsidRPr="00B64387" w:rsidRDefault="00B64387" w:rsidP="00B64387">
      <w:pPr>
        <w:pStyle w:val="ListParagraph"/>
        <w:ind w:left="1080"/>
        <w:rPr>
          <w:iCs/>
          <w:sz w:val="16"/>
          <w:szCs w:val="16"/>
        </w:rPr>
      </w:pPr>
      <w:r w:rsidRPr="00B64387">
        <w:rPr>
          <w:iCs/>
          <w:sz w:val="16"/>
          <w:szCs w:val="16"/>
        </w:rPr>
        <w:t>exact sequencing of operations</w:t>
      </w:r>
    </w:p>
    <w:p w14:paraId="41C9B503" w14:textId="77777777" w:rsidR="00B64387" w:rsidRPr="00B64387" w:rsidRDefault="00B64387" w:rsidP="00B64387">
      <w:pPr>
        <w:pStyle w:val="ListParagraph"/>
        <w:ind w:left="1080"/>
        <w:rPr>
          <w:iCs/>
          <w:sz w:val="16"/>
          <w:szCs w:val="16"/>
        </w:rPr>
      </w:pPr>
      <w:r w:rsidRPr="00B64387">
        <w:rPr>
          <w:iCs/>
          <w:sz w:val="16"/>
          <w:szCs w:val="16"/>
        </w:rPr>
        <w:t>responses to abnormal situations, including error handling and recovery</w:t>
      </w:r>
    </w:p>
    <w:p w14:paraId="56ADF3F9" w14:textId="77777777" w:rsidR="00B64387" w:rsidRPr="00B64387" w:rsidRDefault="00B64387" w:rsidP="00B64387">
      <w:pPr>
        <w:pStyle w:val="ListParagraph"/>
        <w:ind w:left="1080"/>
        <w:rPr>
          <w:iCs/>
          <w:sz w:val="16"/>
          <w:szCs w:val="16"/>
        </w:rPr>
      </w:pPr>
      <w:r w:rsidRPr="00B64387">
        <w:rPr>
          <w:iCs/>
          <w:sz w:val="16"/>
          <w:szCs w:val="16"/>
        </w:rPr>
        <w:t>effects of parameters</w:t>
      </w:r>
    </w:p>
    <w:p w14:paraId="0939569C" w14:textId="2E5337D7" w:rsidR="00B64387" w:rsidRPr="00B64387" w:rsidRDefault="00B64387" w:rsidP="00B64387">
      <w:pPr>
        <w:pStyle w:val="ListParagraph"/>
        <w:ind w:left="1080"/>
        <w:rPr>
          <w:iCs/>
          <w:sz w:val="16"/>
          <w:szCs w:val="16"/>
        </w:rPr>
      </w:pPr>
      <w:r w:rsidRPr="00B64387">
        <w:rPr>
          <w:iCs/>
          <w:sz w:val="16"/>
          <w:szCs w:val="16"/>
        </w:rPr>
        <w:lastRenderedPageBreak/>
        <w:t>relationships of inputs to outputs, including input/output sequences and formulas for input to output conversion</w:t>
      </w:r>
    </w:p>
    <w:p w14:paraId="4A2F0F3C" w14:textId="77777777" w:rsidR="00B64387" w:rsidRPr="00B64387" w:rsidRDefault="00B64387" w:rsidP="00B64387">
      <w:pPr>
        <w:pStyle w:val="ListParagraph"/>
        <w:ind w:left="1080"/>
        <w:rPr>
          <w:b/>
        </w:rPr>
      </w:pPr>
    </w:p>
    <w:p w14:paraId="37A028FF" w14:textId="77777777" w:rsidR="00B64387" w:rsidRPr="00B64387" w:rsidRDefault="00B64387" w:rsidP="00B64387">
      <w:pPr>
        <w:pStyle w:val="ListParagraph"/>
        <w:ind w:left="1080"/>
      </w:pPr>
    </w:p>
    <w:tbl>
      <w:tblPr>
        <w:tblpPr w:leftFromText="180" w:rightFromText="180" w:vertAnchor="text" w:horzAnchor="margin" w:tblpY="415"/>
        <w:tblW w:w="9090" w:type="dxa"/>
        <w:tblBorders>
          <w:insideH w:val="single" w:sz="4" w:space="0" w:color="808080"/>
          <w:insideV w:val="single" w:sz="4" w:space="0" w:color="808080"/>
        </w:tblBorders>
        <w:tblLook w:val="04A0" w:firstRow="1" w:lastRow="0" w:firstColumn="1" w:lastColumn="0" w:noHBand="0" w:noVBand="1"/>
      </w:tblPr>
      <w:tblGrid>
        <w:gridCol w:w="1439"/>
        <w:gridCol w:w="7651"/>
      </w:tblGrid>
      <w:tr w:rsidR="00B64387" w14:paraId="74D8EACA" w14:textId="77777777" w:rsidTr="00B64387">
        <w:tc>
          <w:tcPr>
            <w:tcW w:w="1439" w:type="dxa"/>
            <w:tcBorders>
              <w:top w:val="nil"/>
              <w:left w:val="nil"/>
              <w:bottom w:val="single" w:sz="4" w:space="0" w:color="808080"/>
              <w:right w:val="single" w:sz="4" w:space="0" w:color="808080"/>
            </w:tcBorders>
            <w:hideMark/>
          </w:tcPr>
          <w:p w14:paraId="562CF7B1" w14:textId="77777777" w:rsidR="00B64387" w:rsidRDefault="00B64387" w:rsidP="00B64387">
            <w:pPr>
              <w:pStyle w:val="Heading6"/>
            </w:pPr>
            <w:r>
              <w:t>Introduction</w:t>
            </w:r>
          </w:p>
        </w:tc>
        <w:tc>
          <w:tcPr>
            <w:tcW w:w="7651" w:type="dxa"/>
            <w:tcBorders>
              <w:top w:val="nil"/>
              <w:left w:val="single" w:sz="4" w:space="0" w:color="808080"/>
              <w:bottom w:val="single" w:sz="4" w:space="0" w:color="808080"/>
              <w:right w:val="nil"/>
            </w:tcBorders>
          </w:tcPr>
          <w:p w14:paraId="16271838" w14:textId="77777777" w:rsidR="00B64387" w:rsidRDefault="00B64387" w:rsidP="00B64387">
            <w:pPr>
              <w:pStyle w:val="Heading6"/>
            </w:pPr>
          </w:p>
        </w:tc>
      </w:tr>
      <w:tr w:rsidR="00B64387" w14:paraId="4631E370" w14:textId="77777777" w:rsidTr="00B64387">
        <w:tc>
          <w:tcPr>
            <w:tcW w:w="1439" w:type="dxa"/>
            <w:tcBorders>
              <w:top w:val="single" w:sz="4" w:space="0" w:color="808080"/>
              <w:left w:val="nil"/>
              <w:bottom w:val="single" w:sz="4" w:space="0" w:color="808080"/>
              <w:right w:val="single" w:sz="4" w:space="0" w:color="808080"/>
            </w:tcBorders>
            <w:hideMark/>
          </w:tcPr>
          <w:p w14:paraId="40B44E67" w14:textId="77777777" w:rsidR="00B64387" w:rsidRDefault="00B64387" w:rsidP="00B64387">
            <w:pPr>
              <w:pStyle w:val="Heading6"/>
            </w:pPr>
            <w:r>
              <w:t>Inputs</w:t>
            </w:r>
          </w:p>
        </w:tc>
        <w:tc>
          <w:tcPr>
            <w:tcW w:w="7651" w:type="dxa"/>
            <w:tcBorders>
              <w:top w:val="single" w:sz="4" w:space="0" w:color="808080"/>
              <w:left w:val="single" w:sz="4" w:space="0" w:color="808080"/>
              <w:bottom w:val="single" w:sz="4" w:space="0" w:color="808080"/>
              <w:right w:val="nil"/>
            </w:tcBorders>
          </w:tcPr>
          <w:p w14:paraId="6030AB8B" w14:textId="77777777" w:rsidR="00B64387" w:rsidRDefault="00B64387" w:rsidP="00B64387">
            <w:pPr>
              <w:pStyle w:val="Heading6"/>
            </w:pPr>
          </w:p>
        </w:tc>
      </w:tr>
      <w:tr w:rsidR="00B64387" w14:paraId="3063DA19" w14:textId="77777777" w:rsidTr="00B64387">
        <w:tc>
          <w:tcPr>
            <w:tcW w:w="1439" w:type="dxa"/>
            <w:tcBorders>
              <w:top w:val="single" w:sz="4" w:space="0" w:color="808080"/>
              <w:left w:val="nil"/>
              <w:bottom w:val="single" w:sz="4" w:space="0" w:color="808080"/>
              <w:right w:val="single" w:sz="4" w:space="0" w:color="808080"/>
            </w:tcBorders>
            <w:hideMark/>
          </w:tcPr>
          <w:p w14:paraId="02EF27C4" w14:textId="77777777" w:rsidR="00B64387" w:rsidRDefault="00B64387" w:rsidP="00B64387">
            <w:pPr>
              <w:pStyle w:val="Heading6"/>
            </w:pPr>
            <w:r>
              <w:t>Processing</w:t>
            </w:r>
          </w:p>
        </w:tc>
        <w:tc>
          <w:tcPr>
            <w:tcW w:w="7651" w:type="dxa"/>
            <w:tcBorders>
              <w:top w:val="single" w:sz="4" w:space="0" w:color="808080"/>
              <w:left w:val="single" w:sz="4" w:space="0" w:color="808080"/>
              <w:bottom w:val="single" w:sz="4" w:space="0" w:color="808080"/>
              <w:right w:val="nil"/>
            </w:tcBorders>
          </w:tcPr>
          <w:p w14:paraId="2BD54925" w14:textId="77777777" w:rsidR="00B64387" w:rsidRDefault="00B64387" w:rsidP="00B64387">
            <w:pPr>
              <w:pStyle w:val="Heading6"/>
            </w:pPr>
          </w:p>
        </w:tc>
      </w:tr>
      <w:tr w:rsidR="00B64387" w14:paraId="468E5FA5" w14:textId="77777777" w:rsidTr="00B64387">
        <w:tc>
          <w:tcPr>
            <w:tcW w:w="1439" w:type="dxa"/>
            <w:tcBorders>
              <w:top w:val="single" w:sz="4" w:space="0" w:color="808080"/>
              <w:left w:val="nil"/>
              <w:bottom w:val="nil"/>
              <w:right w:val="single" w:sz="4" w:space="0" w:color="808080"/>
            </w:tcBorders>
            <w:hideMark/>
          </w:tcPr>
          <w:p w14:paraId="01B2D0C5" w14:textId="77777777" w:rsidR="00B64387" w:rsidRDefault="00B64387" w:rsidP="00B64387">
            <w:pPr>
              <w:pStyle w:val="Heading6"/>
            </w:pPr>
            <w:r>
              <w:t>Outputs</w:t>
            </w:r>
          </w:p>
        </w:tc>
        <w:tc>
          <w:tcPr>
            <w:tcW w:w="7651" w:type="dxa"/>
            <w:tcBorders>
              <w:top w:val="single" w:sz="4" w:space="0" w:color="808080"/>
              <w:left w:val="single" w:sz="4" w:space="0" w:color="808080"/>
              <w:bottom w:val="nil"/>
              <w:right w:val="nil"/>
            </w:tcBorders>
          </w:tcPr>
          <w:p w14:paraId="43FFC752" w14:textId="77777777" w:rsidR="00B64387" w:rsidRDefault="00B64387" w:rsidP="00B64387">
            <w:pPr>
              <w:pStyle w:val="Heading6"/>
            </w:pPr>
          </w:p>
        </w:tc>
      </w:tr>
    </w:tbl>
    <w:p w14:paraId="006A67E0" w14:textId="77777777" w:rsidR="00C10B27" w:rsidRPr="00C10B27" w:rsidRDefault="00C10B27" w:rsidP="00C10B27"/>
    <w:p w14:paraId="685B955C" w14:textId="71C8DEDF" w:rsidR="00C10B27" w:rsidRDefault="00C10B27" w:rsidP="00B64387">
      <w:pPr>
        <w:pStyle w:val="ListParagraph"/>
        <w:ind w:left="1080"/>
      </w:pPr>
    </w:p>
    <w:p w14:paraId="421B090C" w14:textId="2236EAE7" w:rsidR="00B64387" w:rsidRDefault="00B64387" w:rsidP="00B64387">
      <w:pPr>
        <w:pStyle w:val="ListParagraph"/>
        <w:ind w:left="1080"/>
      </w:pPr>
    </w:p>
    <w:p w14:paraId="2FDE55B8" w14:textId="10874970" w:rsidR="00B64387" w:rsidRDefault="00B64387" w:rsidP="00B64387">
      <w:pPr>
        <w:pStyle w:val="ListParagraph"/>
        <w:numPr>
          <w:ilvl w:val="0"/>
          <w:numId w:val="23"/>
        </w:numPr>
      </w:pPr>
      <w:r>
        <w:t>3.2.2 Communication Features</w:t>
      </w:r>
    </w:p>
    <w:p w14:paraId="3118F7B9" w14:textId="3F16F0E1" w:rsidR="00B64387" w:rsidRDefault="00B64387" w:rsidP="00B64387">
      <w:pPr>
        <w:pStyle w:val="ListParagraph"/>
        <w:ind w:left="1080"/>
      </w:pPr>
      <w:r>
        <w:t>Feature 1:</w:t>
      </w:r>
    </w:p>
    <w:tbl>
      <w:tblPr>
        <w:tblpPr w:leftFromText="180" w:rightFromText="180" w:vertAnchor="text" w:horzAnchor="margin" w:tblpY="415"/>
        <w:tblW w:w="9090" w:type="dxa"/>
        <w:tblBorders>
          <w:insideH w:val="single" w:sz="4" w:space="0" w:color="808080"/>
          <w:insideV w:val="single" w:sz="4" w:space="0" w:color="808080"/>
        </w:tblBorders>
        <w:tblLook w:val="04A0" w:firstRow="1" w:lastRow="0" w:firstColumn="1" w:lastColumn="0" w:noHBand="0" w:noVBand="1"/>
      </w:tblPr>
      <w:tblGrid>
        <w:gridCol w:w="1439"/>
        <w:gridCol w:w="7651"/>
      </w:tblGrid>
      <w:tr w:rsidR="00B64387" w14:paraId="711F49C8" w14:textId="77777777" w:rsidTr="000C1F35">
        <w:tc>
          <w:tcPr>
            <w:tcW w:w="1439" w:type="dxa"/>
            <w:tcBorders>
              <w:top w:val="nil"/>
              <w:left w:val="nil"/>
              <w:bottom w:val="single" w:sz="4" w:space="0" w:color="808080"/>
              <w:right w:val="single" w:sz="4" w:space="0" w:color="808080"/>
            </w:tcBorders>
            <w:hideMark/>
          </w:tcPr>
          <w:p w14:paraId="314A883F" w14:textId="77777777" w:rsidR="00B64387" w:rsidRDefault="00B64387" w:rsidP="000C1F35">
            <w:pPr>
              <w:pStyle w:val="Heading6"/>
            </w:pPr>
            <w:r>
              <w:t>Introduction</w:t>
            </w:r>
          </w:p>
        </w:tc>
        <w:tc>
          <w:tcPr>
            <w:tcW w:w="7651" w:type="dxa"/>
            <w:tcBorders>
              <w:top w:val="nil"/>
              <w:left w:val="single" w:sz="4" w:space="0" w:color="808080"/>
              <w:bottom w:val="single" w:sz="4" w:space="0" w:color="808080"/>
              <w:right w:val="nil"/>
            </w:tcBorders>
          </w:tcPr>
          <w:p w14:paraId="1359A518" w14:textId="77777777" w:rsidR="00B64387" w:rsidRDefault="00B64387" w:rsidP="000C1F35">
            <w:pPr>
              <w:pStyle w:val="Heading6"/>
            </w:pPr>
          </w:p>
        </w:tc>
      </w:tr>
      <w:tr w:rsidR="00B64387" w14:paraId="65E8DF61" w14:textId="77777777" w:rsidTr="000C1F35">
        <w:tc>
          <w:tcPr>
            <w:tcW w:w="1439" w:type="dxa"/>
            <w:tcBorders>
              <w:top w:val="single" w:sz="4" w:space="0" w:color="808080"/>
              <w:left w:val="nil"/>
              <w:bottom w:val="single" w:sz="4" w:space="0" w:color="808080"/>
              <w:right w:val="single" w:sz="4" w:space="0" w:color="808080"/>
            </w:tcBorders>
            <w:hideMark/>
          </w:tcPr>
          <w:p w14:paraId="585E631C" w14:textId="77777777" w:rsidR="00B64387" w:rsidRDefault="00B64387" w:rsidP="000C1F35">
            <w:pPr>
              <w:pStyle w:val="Heading6"/>
            </w:pPr>
            <w:r>
              <w:t>Inputs</w:t>
            </w:r>
          </w:p>
        </w:tc>
        <w:tc>
          <w:tcPr>
            <w:tcW w:w="7651" w:type="dxa"/>
            <w:tcBorders>
              <w:top w:val="single" w:sz="4" w:space="0" w:color="808080"/>
              <w:left w:val="single" w:sz="4" w:space="0" w:color="808080"/>
              <w:bottom w:val="single" w:sz="4" w:space="0" w:color="808080"/>
              <w:right w:val="nil"/>
            </w:tcBorders>
          </w:tcPr>
          <w:p w14:paraId="380D00EA" w14:textId="77777777" w:rsidR="00B64387" w:rsidRDefault="00B64387" w:rsidP="000C1F35">
            <w:pPr>
              <w:pStyle w:val="Heading6"/>
            </w:pPr>
          </w:p>
        </w:tc>
      </w:tr>
      <w:tr w:rsidR="00B64387" w14:paraId="0F726AD2" w14:textId="77777777" w:rsidTr="000C1F35">
        <w:tc>
          <w:tcPr>
            <w:tcW w:w="1439" w:type="dxa"/>
            <w:tcBorders>
              <w:top w:val="single" w:sz="4" w:space="0" w:color="808080"/>
              <w:left w:val="nil"/>
              <w:bottom w:val="single" w:sz="4" w:space="0" w:color="808080"/>
              <w:right w:val="single" w:sz="4" w:space="0" w:color="808080"/>
            </w:tcBorders>
            <w:hideMark/>
          </w:tcPr>
          <w:p w14:paraId="31CE8C4B" w14:textId="77777777" w:rsidR="00B64387" w:rsidRDefault="00B64387" w:rsidP="000C1F35">
            <w:pPr>
              <w:pStyle w:val="Heading6"/>
            </w:pPr>
            <w:r>
              <w:t>Processing</w:t>
            </w:r>
          </w:p>
        </w:tc>
        <w:tc>
          <w:tcPr>
            <w:tcW w:w="7651" w:type="dxa"/>
            <w:tcBorders>
              <w:top w:val="single" w:sz="4" w:space="0" w:color="808080"/>
              <w:left w:val="single" w:sz="4" w:space="0" w:color="808080"/>
              <w:bottom w:val="single" w:sz="4" w:space="0" w:color="808080"/>
              <w:right w:val="nil"/>
            </w:tcBorders>
          </w:tcPr>
          <w:p w14:paraId="5BE8DCFB" w14:textId="77777777" w:rsidR="00B64387" w:rsidRDefault="00B64387" w:rsidP="000C1F35">
            <w:pPr>
              <w:pStyle w:val="Heading6"/>
            </w:pPr>
          </w:p>
        </w:tc>
      </w:tr>
      <w:tr w:rsidR="00B64387" w14:paraId="3DB86FCE" w14:textId="77777777" w:rsidTr="000C1F35">
        <w:tc>
          <w:tcPr>
            <w:tcW w:w="1439" w:type="dxa"/>
            <w:tcBorders>
              <w:top w:val="single" w:sz="4" w:space="0" w:color="808080"/>
              <w:left w:val="nil"/>
              <w:bottom w:val="nil"/>
              <w:right w:val="single" w:sz="4" w:space="0" w:color="808080"/>
            </w:tcBorders>
            <w:hideMark/>
          </w:tcPr>
          <w:p w14:paraId="3378A167" w14:textId="77777777" w:rsidR="00B64387" w:rsidRDefault="00B64387" w:rsidP="000C1F35">
            <w:pPr>
              <w:pStyle w:val="Heading6"/>
            </w:pPr>
            <w:r>
              <w:t>Outputs</w:t>
            </w:r>
          </w:p>
        </w:tc>
        <w:tc>
          <w:tcPr>
            <w:tcW w:w="7651" w:type="dxa"/>
            <w:tcBorders>
              <w:top w:val="single" w:sz="4" w:space="0" w:color="808080"/>
              <w:left w:val="single" w:sz="4" w:space="0" w:color="808080"/>
              <w:bottom w:val="nil"/>
              <w:right w:val="nil"/>
            </w:tcBorders>
          </w:tcPr>
          <w:p w14:paraId="35D4BF37" w14:textId="77777777" w:rsidR="00B64387" w:rsidRDefault="00B64387" w:rsidP="000C1F35">
            <w:pPr>
              <w:pStyle w:val="Heading6"/>
            </w:pPr>
          </w:p>
        </w:tc>
      </w:tr>
    </w:tbl>
    <w:p w14:paraId="0309FD64" w14:textId="77777777" w:rsidR="00B64387" w:rsidRDefault="00B64387" w:rsidP="00B64387"/>
    <w:p w14:paraId="3F39532B" w14:textId="77777777" w:rsidR="00B64387" w:rsidRPr="00C10B27" w:rsidRDefault="00B64387" w:rsidP="00B64387">
      <w:pPr>
        <w:pStyle w:val="ListParagraph"/>
        <w:ind w:left="1080"/>
      </w:pPr>
    </w:p>
    <w:p w14:paraId="35FDB57C" w14:textId="2AFFCC7E" w:rsidR="003D10DE" w:rsidRDefault="00B64387" w:rsidP="00B64387">
      <w:pPr>
        <w:pStyle w:val="ListParagraph"/>
        <w:numPr>
          <w:ilvl w:val="0"/>
          <w:numId w:val="23"/>
        </w:numPr>
      </w:pPr>
      <w:r>
        <w:t>3.2.3 Interface Features</w:t>
      </w:r>
    </w:p>
    <w:p w14:paraId="20CEA015" w14:textId="77777777" w:rsidR="00B64387" w:rsidRDefault="00B64387" w:rsidP="00B64387">
      <w:pPr>
        <w:pStyle w:val="ListParagraph"/>
        <w:ind w:left="1080"/>
      </w:pPr>
      <w:r>
        <w:t xml:space="preserve">Feature 1: </w:t>
      </w:r>
    </w:p>
    <w:tbl>
      <w:tblPr>
        <w:tblpPr w:leftFromText="180" w:rightFromText="180" w:vertAnchor="text" w:horzAnchor="margin" w:tblpY="415"/>
        <w:tblW w:w="9090" w:type="dxa"/>
        <w:tblBorders>
          <w:insideH w:val="single" w:sz="4" w:space="0" w:color="808080"/>
          <w:insideV w:val="single" w:sz="4" w:space="0" w:color="808080"/>
        </w:tblBorders>
        <w:tblLook w:val="04A0" w:firstRow="1" w:lastRow="0" w:firstColumn="1" w:lastColumn="0" w:noHBand="0" w:noVBand="1"/>
      </w:tblPr>
      <w:tblGrid>
        <w:gridCol w:w="1439"/>
        <w:gridCol w:w="7651"/>
      </w:tblGrid>
      <w:tr w:rsidR="00B64387" w14:paraId="4EE117D1" w14:textId="77777777" w:rsidTr="000C1F35">
        <w:tc>
          <w:tcPr>
            <w:tcW w:w="1439" w:type="dxa"/>
            <w:tcBorders>
              <w:top w:val="nil"/>
              <w:left w:val="nil"/>
              <w:bottom w:val="single" w:sz="4" w:space="0" w:color="808080"/>
              <w:right w:val="single" w:sz="4" w:space="0" w:color="808080"/>
            </w:tcBorders>
            <w:hideMark/>
          </w:tcPr>
          <w:p w14:paraId="31E00F36" w14:textId="77777777" w:rsidR="00B64387" w:rsidRDefault="00B64387" w:rsidP="000C1F35">
            <w:pPr>
              <w:pStyle w:val="Heading6"/>
            </w:pPr>
            <w:r>
              <w:t>Introduction</w:t>
            </w:r>
          </w:p>
        </w:tc>
        <w:tc>
          <w:tcPr>
            <w:tcW w:w="7651" w:type="dxa"/>
            <w:tcBorders>
              <w:top w:val="nil"/>
              <w:left w:val="single" w:sz="4" w:space="0" w:color="808080"/>
              <w:bottom w:val="single" w:sz="4" w:space="0" w:color="808080"/>
              <w:right w:val="nil"/>
            </w:tcBorders>
          </w:tcPr>
          <w:p w14:paraId="7BB44C53" w14:textId="77777777" w:rsidR="00B64387" w:rsidRDefault="00B64387" w:rsidP="000C1F35">
            <w:pPr>
              <w:pStyle w:val="Heading6"/>
            </w:pPr>
          </w:p>
        </w:tc>
      </w:tr>
      <w:tr w:rsidR="00B64387" w14:paraId="1DD68067" w14:textId="77777777" w:rsidTr="000C1F35">
        <w:tc>
          <w:tcPr>
            <w:tcW w:w="1439" w:type="dxa"/>
            <w:tcBorders>
              <w:top w:val="single" w:sz="4" w:space="0" w:color="808080"/>
              <w:left w:val="nil"/>
              <w:bottom w:val="single" w:sz="4" w:space="0" w:color="808080"/>
              <w:right w:val="single" w:sz="4" w:space="0" w:color="808080"/>
            </w:tcBorders>
            <w:hideMark/>
          </w:tcPr>
          <w:p w14:paraId="2C5B9CF2" w14:textId="77777777" w:rsidR="00B64387" w:rsidRDefault="00B64387" w:rsidP="000C1F35">
            <w:pPr>
              <w:pStyle w:val="Heading6"/>
            </w:pPr>
            <w:r>
              <w:t>Inputs</w:t>
            </w:r>
          </w:p>
        </w:tc>
        <w:tc>
          <w:tcPr>
            <w:tcW w:w="7651" w:type="dxa"/>
            <w:tcBorders>
              <w:top w:val="single" w:sz="4" w:space="0" w:color="808080"/>
              <w:left w:val="single" w:sz="4" w:space="0" w:color="808080"/>
              <w:bottom w:val="single" w:sz="4" w:space="0" w:color="808080"/>
              <w:right w:val="nil"/>
            </w:tcBorders>
          </w:tcPr>
          <w:p w14:paraId="51A0B898" w14:textId="77777777" w:rsidR="00B64387" w:rsidRDefault="00B64387" w:rsidP="000C1F35">
            <w:pPr>
              <w:pStyle w:val="Heading6"/>
            </w:pPr>
          </w:p>
        </w:tc>
      </w:tr>
      <w:tr w:rsidR="00B64387" w14:paraId="388504C4" w14:textId="77777777" w:rsidTr="000C1F35">
        <w:tc>
          <w:tcPr>
            <w:tcW w:w="1439" w:type="dxa"/>
            <w:tcBorders>
              <w:top w:val="single" w:sz="4" w:space="0" w:color="808080"/>
              <w:left w:val="nil"/>
              <w:bottom w:val="single" w:sz="4" w:space="0" w:color="808080"/>
              <w:right w:val="single" w:sz="4" w:space="0" w:color="808080"/>
            </w:tcBorders>
            <w:hideMark/>
          </w:tcPr>
          <w:p w14:paraId="4908B972" w14:textId="77777777" w:rsidR="00B64387" w:rsidRDefault="00B64387" w:rsidP="000C1F35">
            <w:pPr>
              <w:pStyle w:val="Heading6"/>
            </w:pPr>
            <w:r>
              <w:t>Processing</w:t>
            </w:r>
          </w:p>
        </w:tc>
        <w:tc>
          <w:tcPr>
            <w:tcW w:w="7651" w:type="dxa"/>
            <w:tcBorders>
              <w:top w:val="single" w:sz="4" w:space="0" w:color="808080"/>
              <w:left w:val="single" w:sz="4" w:space="0" w:color="808080"/>
              <w:bottom w:val="single" w:sz="4" w:space="0" w:color="808080"/>
              <w:right w:val="nil"/>
            </w:tcBorders>
          </w:tcPr>
          <w:p w14:paraId="6EBF35EF" w14:textId="77777777" w:rsidR="00B64387" w:rsidRDefault="00B64387" w:rsidP="000C1F35">
            <w:pPr>
              <w:pStyle w:val="Heading6"/>
            </w:pPr>
          </w:p>
        </w:tc>
      </w:tr>
      <w:tr w:rsidR="00B64387" w14:paraId="2B6A6DA1" w14:textId="77777777" w:rsidTr="000C1F35">
        <w:tc>
          <w:tcPr>
            <w:tcW w:w="1439" w:type="dxa"/>
            <w:tcBorders>
              <w:top w:val="single" w:sz="4" w:space="0" w:color="808080"/>
              <w:left w:val="nil"/>
              <w:bottom w:val="nil"/>
              <w:right w:val="single" w:sz="4" w:space="0" w:color="808080"/>
            </w:tcBorders>
            <w:hideMark/>
          </w:tcPr>
          <w:p w14:paraId="62149F41" w14:textId="77777777" w:rsidR="00B64387" w:rsidRDefault="00B64387" w:rsidP="000C1F35">
            <w:pPr>
              <w:pStyle w:val="Heading6"/>
            </w:pPr>
            <w:r>
              <w:t>Outputs</w:t>
            </w:r>
          </w:p>
        </w:tc>
        <w:tc>
          <w:tcPr>
            <w:tcW w:w="7651" w:type="dxa"/>
            <w:tcBorders>
              <w:top w:val="single" w:sz="4" w:space="0" w:color="808080"/>
              <w:left w:val="single" w:sz="4" w:space="0" w:color="808080"/>
              <w:bottom w:val="nil"/>
              <w:right w:val="nil"/>
            </w:tcBorders>
          </w:tcPr>
          <w:p w14:paraId="4C2E6877" w14:textId="77777777" w:rsidR="00B64387" w:rsidRDefault="00B64387" w:rsidP="000C1F35">
            <w:pPr>
              <w:pStyle w:val="Heading6"/>
            </w:pPr>
          </w:p>
        </w:tc>
      </w:tr>
    </w:tbl>
    <w:p w14:paraId="22B812CC" w14:textId="4B629A84" w:rsidR="00B64387" w:rsidRDefault="00B64387" w:rsidP="00B64387">
      <w:pPr>
        <w:pStyle w:val="ListParagraph"/>
        <w:ind w:left="1080"/>
      </w:pPr>
    </w:p>
    <w:p w14:paraId="7D889F68" w14:textId="77777777" w:rsidR="00C10B27" w:rsidRDefault="00C10B27" w:rsidP="00C10B27"/>
    <w:p w14:paraId="0F2EBB90" w14:textId="3254BAFE" w:rsidR="00C63AC4" w:rsidRDefault="00B64387" w:rsidP="00B64387">
      <w:pPr>
        <w:pStyle w:val="ListParagraph"/>
        <w:numPr>
          <w:ilvl w:val="0"/>
          <w:numId w:val="23"/>
        </w:numPr>
      </w:pPr>
      <w:r>
        <w:t>Persistence Features</w:t>
      </w:r>
    </w:p>
    <w:p w14:paraId="1BE3E162" w14:textId="77777777" w:rsidR="00B64387" w:rsidRPr="00367613" w:rsidRDefault="00B64387" w:rsidP="00B64387">
      <w:pPr>
        <w:pStyle w:val="ListParagraph"/>
        <w:ind w:left="1080"/>
      </w:pPr>
      <w:r>
        <w:t>Feature 1:</w:t>
      </w:r>
    </w:p>
    <w:tbl>
      <w:tblPr>
        <w:tblpPr w:leftFromText="180" w:rightFromText="180" w:vertAnchor="text" w:horzAnchor="margin" w:tblpY="415"/>
        <w:tblW w:w="9090" w:type="dxa"/>
        <w:tblBorders>
          <w:insideH w:val="single" w:sz="4" w:space="0" w:color="808080"/>
          <w:insideV w:val="single" w:sz="4" w:space="0" w:color="808080"/>
        </w:tblBorders>
        <w:tblLook w:val="04A0" w:firstRow="1" w:lastRow="0" w:firstColumn="1" w:lastColumn="0" w:noHBand="0" w:noVBand="1"/>
      </w:tblPr>
      <w:tblGrid>
        <w:gridCol w:w="1439"/>
        <w:gridCol w:w="7651"/>
      </w:tblGrid>
      <w:tr w:rsidR="00B64387" w14:paraId="7388D903" w14:textId="77777777" w:rsidTr="000C1F35">
        <w:tc>
          <w:tcPr>
            <w:tcW w:w="1439" w:type="dxa"/>
            <w:tcBorders>
              <w:top w:val="nil"/>
              <w:left w:val="nil"/>
              <w:bottom w:val="single" w:sz="4" w:space="0" w:color="808080"/>
              <w:right w:val="single" w:sz="4" w:space="0" w:color="808080"/>
            </w:tcBorders>
            <w:hideMark/>
          </w:tcPr>
          <w:p w14:paraId="104A1FC8" w14:textId="77777777" w:rsidR="00B64387" w:rsidRDefault="00B64387" w:rsidP="000C1F35">
            <w:pPr>
              <w:pStyle w:val="Heading6"/>
            </w:pPr>
            <w:r>
              <w:lastRenderedPageBreak/>
              <w:t>Introduction</w:t>
            </w:r>
          </w:p>
        </w:tc>
        <w:tc>
          <w:tcPr>
            <w:tcW w:w="7651" w:type="dxa"/>
            <w:tcBorders>
              <w:top w:val="nil"/>
              <w:left w:val="single" w:sz="4" w:space="0" w:color="808080"/>
              <w:bottom w:val="single" w:sz="4" w:space="0" w:color="808080"/>
              <w:right w:val="nil"/>
            </w:tcBorders>
          </w:tcPr>
          <w:p w14:paraId="06B1F175" w14:textId="77777777" w:rsidR="00B64387" w:rsidRDefault="00B64387" w:rsidP="000C1F35">
            <w:pPr>
              <w:pStyle w:val="Heading6"/>
            </w:pPr>
          </w:p>
        </w:tc>
      </w:tr>
      <w:tr w:rsidR="00B64387" w14:paraId="21894BE6" w14:textId="77777777" w:rsidTr="000C1F35">
        <w:tc>
          <w:tcPr>
            <w:tcW w:w="1439" w:type="dxa"/>
            <w:tcBorders>
              <w:top w:val="single" w:sz="4" w:space="0" w:color="808080"/>
              <w:left w:val="nil"/>
              <w:bottom w:val="single" w:sz="4" w:space="0" w:color="808080"/>
              <w:right w:val="single" w:sz="4" w:space="0" w:color="808080"/>
            </w:tcBorders>
            <w:hideMark/>
          </w:tcPr>
          <w:p w14:paraId="63FA3B2E" w14:textId="77777777" w:rsidR="00B64387" w:rsidRDefault="00B64387" w:rsidP="000C1F35">
            <w:pPr>
              <w:pStyle w:val="Heading6"/>
            </w:pPr>
            <w:r>
              <w:t>Inputs</w:t>
            </w:r>
          </w:p>
        </w:tc>
        <w:tc>
          <w:tcPr>
            <w:tcW w:w="7651" w:type="dxa"/>
            <w:tcBorders>
              <w:top w:val="single" w:sz="4" w:space="0" w:color="808080"/>
              <w:left w:val="single" w:sz="4" w:space="0" w:color="808080"/>
              <w:bottom w:val="single" w:sz="4" w:space="0" w:color="808080"/>
              <w:right w:val="nil"/>
            </w:tcBorders>
          </w:tcPr>
          <w:p w14:paraId="11BD2D8E" w14:textId="77777777" w:rsidR="00B64387" w:rsidRDefault="00B64387" w:rsidP="000C1F35">
            <w:pPr>
              <w:pStyle w:val="Heading6"/>
            </w:pPr>
          </w:p>
        </w:tc>
      </w:tr>
      <w:tr w:rsidR="00B64387" w14:paraId="693A39CF" w14:textId="77777777" w:rsidTr="000C1F35">
        <w:tc>
          <w:tcPr>
            <w:tcW w:w="1439" w:type="dxa"/>
            <w:tcBorders>
              <w:top w:val="single" w:sz="4" w:space="0" w:color="808080"/>
              <w:left w:val="nil"/>
              <w:bottom w:val="single" w:sz="4" w:space="0" w:color="808080"/>
              <w:right w:val="single" w:sz="4" w:space="0" w:color="808080"/>
            </w:tcBorders>
            <w:hideMark/>
          </w:tcPr>
          <w:p w14:paraId="2B316995" w14:textId="77777777" w:rsidR="00B64387" w:rsidRDefault="00B64387" w:rsidP="000C1F35">
            <w:pPr>
              <w:pStyle w:val="Heading6"/>
            </w:pPr>
            <w:r>
              <w:t>Processing</w:t>
            </w:r>
          </w:p>
        </w:tc>
        <w:tc>
          <w:tcPr>
            <w:tcW w:w="7651" w:type="dxa"/>
            <w:tcBorders>
              <w:top w:val="single" w:sz="4" w:space="0" w:color="808080"/>
              <w:left w:val="single" w:sz="4" w:space="0" w:color="808080"/>
              <w:bottom w:val="single" w:sz="4" w:space="0" w:color="808080"/>
              <w:right w:val="nil"/>
            </w:tcBorders>
          </w:tcPr>
          <w:p w14:paraId="21AC475B" w14:textId="77777777" w:rsidR="00B64387" w:rsidRDefault="00B64387" w:rsidP="000C1F35">
            <w:pPr>
              <w:pStyle w:val="Heading6"/>
            </w:pPr>
          </w:p>
        </w:tc>
      </w:tr>
      <w:tr w:rsidR="00B64387" w14:paraId="0B036D0D" w14:textId="77777777" w:rsidTr="000C1F35">
        <w:tc>
          <w:tcPr>
            <w:tcW w:w="1439" w:type="dxa"/>
            <w:tcBorders>
              <w:top w:val="single" w:sz="4" w:space="0" w:color="808080"/>
              <w:left w:val="nil"/>
              <w:bottom w:val="nil"/>
              <w:right w:val="single" w:sz="4" w:space="0" w:color="808080"/>
            </w:tcBorders>
            <w:hideMark/>
          </w:tcPr>
          <w:p w14:paraId="79C8AC89" w14:textId="77777777" w:rsidR="00B64387" w:rsidRDefault="00B64387" w:rsidP="000C1F35">
            <w:pPr>
              <w:pStyle w:val="Heading6"/>
            </w:pPr>
            <w:r>
              <w:t>Outputs</w:t>
            </w:r>
          </w:p>
        </w:tc>
        <w:tc>
          <w:tcPr>
            <w:tcW w:w="7651" w:type="dxa"/>
            <w:tcBorders>
              <w:top w:val="single" w:sz="4" w:space="0" w:color="808080"/>
              <w:left w:val="single" w:sz="4" w:space="0" w:color="808080"/>
              <w:bottom w:val="nil"/>
              <w:right w:val="nil"/>
            </w:tcBorders>
          </w:tcPr>
          <w:p w14:paraId="22900B04" w14:textId="77777777" w:rsidR="00B64387" w:rsidRDefault="00B64387" w:rsidP="000C1F35">
            <w:pPr>
              <w:pStyle w:val="Heading6"/>
            </w:pPr>
          </w:p>
        </w:tc>
      </w:tr>
    </w:tbl>
    <w:p w14:paraId="53582AC6" w14:textId="73764938" w:rsidR="00B64387" w:rsidRPr="00367613" w:rsidRDefault="00B64387" w:rsidP="00B64387">
      <w:pPr>
        <w:pStyle w:val="ListParagraph"/>
        <w:ind w:left="1080"/>
      </w:pPr>
    </w:p>
    <w:p w14:paraId="45EF873D" w14:textId="77777777" w:rsidR="00367613" w:rsidRPr="00367613" w:rsidRDefault="00367613" w:rsidP="00367613">
      <w:pPr>
        <w:rPr>
          <w:iCs/>
        </w:rPr>
      </w:pPr>
    </w:p>
    <w:p w14:paraId="39A4A95A" w14:textId="5BF7AD1A" w:rsidR="00367613" w:rsidRDefault="00B64387" w:rsidP="00B64387">
      <w:pPr>
        <w:pStyle w:val="Heading3"/>
      </w:pPr>
      <w:r>
        <w:t>3.3 Design Choices and Constraints</w:t>
      </w:r>
    </w:p>
    <w:p w14:paraId="47B8A47F" w14:textId="118B851D" w:rsidR="00617203" w:rsidRDefault="00617203" w:rsidP="00617203"/>
    <w:p w14:paraId="307E6F5F" w14:textId="7D834E13" w:rsidR="00617203" w:rsidRDefault="00617203" w:rsidP="00617203"/>
    <w:p w14:paraId="31572271" w14:textId="76D1267C" w:rsidR="00617203" w:rsidRDefault="00617203" w:rsidP="00617203"/>
    <w:p w14:paraId="50BE504B" w14:textId="301B20CB" w:rsidR="00617203" w:rsidRDefault="00617203" w:rsidP="00617203"/>
    <w:p w14:paraId="1BC5D388" w14:textId="0F50BC56" w:rsidR="00617203" w:rsidRDefault="00617203" w:rsidP="00617203"/>
    <w:p w14:paraId="2755DE00" w14:textId="243266AA" w:rsidR="00617203" w:rsidRDefault="00617203" w:rsidP="00617203"/>
    <w:p w14:paraId="3C99583B" w14:textId="61DAAC6B" w:rsidR="00617203" w:rsidRDefault="00617203" w:rsidP="00617203"/>
    <w:p w14:paraId="1D156EAC" w14:textId="77777777" w:rsidR="00617203" w:rsidRPr="00617203" w:rsidRDefault="00617203" w:rsidP="00617203"/>
    <w:p w14:paraId="3F09570A" w14:textId="645D01CF" w:rsidR="00B64387" w:rsidRDefault="00B64387" w:rsidP="00B64387"/>
    <w:p w14:paraId="5F1B409B" w14:textId="338A756B" w:rsidR="00B64387" w:rsidRDefault="00B64387" w:rsidP="00B64387"/>
    <w:p w14:paraId="61C74E0E" w14:textId="6190ECC6" w:rsidR="00B64387" w:rsidRDefault="00B64387" w:rsidP="00B64387">
      <w:pPr>
        <w:pStyle w:val="Heading2"/>
      </w:pPr>
      <w:r>
        <w:t>4.0 task assignments</w:t>
      </w:r>
    </w:p>
    <w:p w14:paraId="0FD845E5" w14:textId="76FE0D1F" w:rsidR="00B64387" w:rsidRDefault="00B64387" w:rsidP="00B64387"/>
    <w:p w14:paraId="0B4A618A" w14:textId="3F8CA79A" w:rsidR="00B64387" w:rsidRDefault="00B64387" w:rsidP="00B64387"/>
    <w:p w14:paraId="120688D4" w14:textId="618B05BD" w:rsidR="00B64387" w:rsidRDefault="00B64387" w:rsidP="00B64387">
      <w:pPr>
        <w:pStyle w:val="Heading2"/>
      </w:pPr>
      <w:r>
        <w:lastRenderedPageBreak/>
        <w:t>5.0 Ap</w:t>
      </w:r>
      <w:r w:rsidR="00617203">
        <w:t>pendices</w:t>
      </w:r>
    </w:p>
    <w:p w14:paraId="2D67FF39" w14:textId="6FDD6C48" w:rsidR="00617203" w:rsidRDefault="00617203" w:rsidP="00617203"/>
    <w:p w14:paraId="1C90040A" w14:textId="77777777" w:rsidR="00617203" w:rsidRDefault="00617203" w:rsidP="00617203"/>
    <w:p w14:paraId="4D7599DC" w14:textId="24BE8D12" w:rsidR="00617203" w:rsidRPr="00617203" w:rsidRDefault="00617203" w:rsidP="00617203">
      <w:pPr>
        <w:pStyle w:val="Heading2"/>
      </w:pPr>
      <w:r>
        <w:t>6.0 References</w:t>
      </w:r>
    </w:p>
    <w:p w14:paraId="6320BAA3" w14:textId="0B1D1931" w:rsidR="00EF3275" w:rsidRDefault="00EF3275" w:rsidP="00EF3275"/>
    <w:p w14:paraId="02BC9639" w14:textId="77777777" w:rsidR="00EF3275" w:rsidRPr="00EF3275" w:rsidRDefault="00EF3275" w:rsidP="003D10DE">
      <w:pPr>
        <w:pStyle w:val="Heading1"/>
      </w:pPr>
    </w:p>
    <w:sectPr w:rsidR="00EF3275" w:rsidRPr="00EF3275">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4B83" w14:textId="77777777" w:rsidR="007E72F7" w:rsidRDefault="007E72F7" w:rsidP="00C6554A">
      <w:pPr>
        <w:spacing w:after="0" w:line="240" w:lineRule="auto"/>
      </w:pPr>
      <w:r>
        <w:separator/>
      </w:r>
    </w:p>
  </w:endnote>
  <w:endnote w:type="continuationSeparator" w:id="0">
    <w:p w14:paraId="4F0EBB6C" w14:textId="77777777" w:rsidR="007E72F7" w:rsidRDefault="007E72F7"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9B8B8" w14:textId="77777777" w:rsidR="00805028" w:rsidRDefault="00805028">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8B70D" w14:textId="77777777" w:rsidR="007E72F7" w:rsidRDefault="007E72F7" w:rsidP="00C6554A">
      <w:pPr>
        <w:spacing w:after="0" w:line="240" w:lineRule="auto"/>
      </w:pPr>
      <w:r>
        <w:separator/>
      </w:r>
    </w:p>
  </w:footnote>
  <w:footnote w:type="continuationSeparator" w:id="0">
    <w:p w14:paraId="5706BEF3" w14:textId="77777777" w:rsidR="007E72F7" w:rsidRDefault="007E72F7"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963CDA"/>
    <w:multiLevelType w:val="hybridMultilevel"/>
    <w:tmpl w:val="223A5EE4"/>
    <w:lvl w:ilvl="0" w:tplc="8304C8DE">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C275490"/>
    <w:multiLevelType w:val="hybridMultilevel"/>
    <w:tmpl w:val="FF1435AE"/>
    <w:lvl w:ilvl="0" w:tplc="8304C8DE">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3056832"/>
    <w:multiLevelType w:val="hybridMultilevel"/>
    <w:tmpl w:val="228E2CFC"/>
    <w:lvl w:ilvl="0" w:tplc="2C0C37E2">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250B2"/>
    <w:multiLevelType w:val="multilevel"/>
    <w:tmpl w:val="0FB288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D00774E"/>
    <w:multiLevelType w:val="multilevel"/>
    <w:tmpl w:val="92A438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2185D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037D64"/>
    <w:multiLevelType w:val="hybridMultilevel"/>
    <w:tmpl w:val="CD70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11"/>
  </w:num>
  <w:num w:numId="19">
    <w:abstractNumId w:val="14"/>
  </w:num>
  <w:num w:numId="20">
    <w:abstractNumId w:val="15"/>
  </w:num>
  <w:num w:numId="21">
    <w:abstractNumId w:val="19"/>
    <w:lvlOverride w:ilvl="0"/>
  </w:num>
  <w:num w:numId="22">
    <w:abstractNumId w:val="18"/>
    <w:lvlOverride w:ilv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NDEwMjY2NTE0NjZR0lEKTi0uzszPAykwrgUAJL+kbSwAAAA="/>
  </w:docVars>
  <w:rsids>
    <w:rsidRoot w:val="001200C5"/>
    <w:rsid w:val="000F63FF"/>
    <w:rsid w:val="001200C5"/>
    <w:rsid w:val="00134631"/>
    <w:rsid w:val="001637C4"/>
    <w:rsid w:val="002554CD"/>
    <w:rsid w:val="00293B83"/>
    <w:rsid w:val="002B4294"/>
    <w:rsid w:val="00333D0D"/>
    <w:rsid w:val="00367613"/>
    <w:rsid w:val="003D10DE"/>
    <w:rsid w:val="00402006"/>
    <w:rsid w:val="0041300F"/>
    <w:rsid w:val="004C049F"/>
    <w:rsid w:val="005000E2"/>
    <w:rsid w:val="005B660F"/>
    <w:rsid w:val="00617203"/>
    <w:rsid w:val="006A3CE7"/>
    <w:rsid w:val="007E72F7"/>
    <w:rsid w:val="00805028"/>
    <w:rsid w:val="00910689"/>
    <w:rsid w:val="00B2452B"/>
    <w:rsid w:val="00B64387"/>
    <w:rsid w:val="00C10B27"/>
    <w:rsid w:val="00C63AC4"/>
    <w:rsid w:val="00C6554A"/>
    <w:rsid w:val="00ED7C44"/>
    <w:rsid w:val="00EF3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24595"/>
  <w15:chartTrackingRefBased/>
  <w15:docId w15:val="{6F8725A3-7839-49B1-9C69-DB2B7F5B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5">
    <w:name w:val="heading 5"/>
    <w:basedOn w:val="Normal"/>
    <w:next w:val="Normal"/>
    <w:link w:val="Heading5Char"/>
    <w:uiPriority w:val="9"/>
    <w:semiHidden/>
    <w:unhideWhenUsed/>
    <w:qFormat/>
    <w:rsid w:val="00B643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1200C5"/>
    <w:pPr>
      <w:ind w:left="720"/>
      <w:contextualSpacing/>
    </w:pPr>
  </w:style>
  <w:style w:type="character" w:customStyle="1" w:styleId="Heading5Char">
    <w:name w:val="Heading 5 Char"/>
    <w:basedOn w:val="DefaultParagraphFont"/>
    <w:link w:val="Heading5"/>
    <w:uiPriority w:val="9"/>
    <w:semiHidden/>
    <w:rsid w:val="00B643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137602">
      <w:bodyDiv w:val="1"/>
      <w:marLeft w:val="0"/>
      <w:marRight w:val="0"/>
      <w:marTop w:val="0"/>
      <w:marBottom w:val="0"/>
      <w:divBdr>
        <w:top w:val="none" w:sz="0" w:space="0" w:color="auto"/>
        <w:left w:val="none" w:sz="0" w:space="0" w:color="auto"/>
        <w:bottom w:val="none" w:sz="0" w:space="0" w:color="auto"/>
        <w:right w:val="none" w:sz="0" w:space="0" w:color="auto"/>
      </w:divBdr>
    </w:div>
    <w:div w:id="467285369">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47375401">
      <w:bodyDiv w:val="1"/>
      <w:marLeft w:val="0"/>
      <w:marRight w:val="0"/>
      <w:marTop w:val="0"/>
      <w:marBottom w:val="0"/>
      <w:divBdr>
        <w:top w:val="none" w:sz="0" w:space="0" w:color="auto"/>
        <w:left w:val="none" w:sz="0" w:space="0" w:color="auto"/>
        <w:bottom w:val="none" w:sz="0" w:space="0" w:color="auto"/>
        <w:right w:val="none" w:sz="0" w:space="0" w:color="auto"/>
      </w:divBdr>
    </w:div>
    <w:div w:id="1013457421">
      <w:bodyDiv w:val="1"/>
      <w:marLeft w:val="0"/>
      <w:marRight w:val="0"/>
      <w:marTop w:val="0"/>
      <w:marBottom w:val="0"/>
      <w:divBdr>
        <w:top w:val="none" w:sz="0" w:space="0" w:color="auto"/>
        <w:left w:val="none" w:sz="0" w:space="0" w:color="auto"/>
        <w:bottom w:val="none" w:sz="0" w:space="0" w:color="auto"/>
        <w:right w:val="none" w:sz="0" w:space="0" w:color="auto"/>
      </w:divBdr>
    </w:div>
    <w:div w:id="1252425560">
      <w:bodyDiv w:val="1"/>
      <w:marLeft w:val="0"/>
      <w:marRight w:val="0"/>
      <w:marTop w:val="0"/>
      <w:marBottom w:val="0"/>
      <w:divBdr>
        <w:top w:val="none" w:sz="0" w:space="0" w:color="auto"/>
        <w:left w:val="none" w:sz="0" w:space="0" w:color="auto"/>
        <w:bottom w:val="none" w:sz="0" w:space="0" w:color="auto"/>
        <w:right w:val="none" w:sz="0" w:space="0" w:color="auto"/>
      </w:divBdr>
    </w:div>
    <w:div w:id="1494183685">
      <w:bodyDiv w:val="1"/>
      <w:marLeft w:val="0"/>
      <w:marRight w:val="0"/>
      <w:marTop w:val="0"/>
      <w:marBottom w:val="0"/>
      <w:divBdr>
        <w:top w:val="none" w:sz="0" w:space="0" w:color="auto"/>
        <w:left w:val="none" w:sz="0" w:space="0" w:color="auto"/>
        <w:bottom w:val="none" w:sz="0" w:space="0" w:color="auto"/>
        <w:right w:val="none" w:sz="0" w:space="0" w:color="auto"/>
      </w:divBdr>
    </w:div>
    <w:div w:id="1736974220">
      <w:bodyDiv w:val="1"/>
      <w:marLeft w:val="0"/>
      <w:marRight w:val="0"/>
      <w:marTop w:val="0"/>
      <w:marBottom w:val="0"/>
      <w:divBdr>
        <w:top w:val="none" w:sz="0" w:space="0" w:color="auto"/>
        <w:left w:val="none" w:sz="0" w:space="0" w:color="auto"/>
        <w:bottom w:val="none" w:sz="0" w:space="0" w:color="auto"/>
        <w:right w:val="none" w:sz="0" w:space="0" w:color="auto"/>
      </w:divBdr>
    </w:div>
    <w:div w:id="1844198242">
      <w:bodyDiv w:val="1"/>
      <w:marLeft w:val="0"/>
      <w:marRight w:val="0"/>
      <w:marTop w:val="0"/>
      <w:marBottom w:val="0"/>
      <w:divBdr>
        <w:top w:val="none" w:sz="0" w:space="0" w:color="auto"/>
        <w:left w:val="none" w:sz="0" w:space="0" w:color="auto"/>
        <w:bottom w:val="none" w:sz="0" w:space="0" w:color="auto"/>
        <w:right w:val="none" w:sz="0" w:space="0" w:color="auto"/>
      </w:divBdr>
    </w:div>
    <w:div w:id="18507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5A4B8AF6B441C6A9096D6F0C9EDBE3"/>
        <w:category>
          <w:name w:val="General"/>
          <w:gallery w:val="placeholder"/>
        </w:category>
        <w:types>
          <w:type w:val="bbPlcHdr"/>
        </w:types>
        <w:behaviors>
          <w:behavior w:val="content"/>
        </w:behaviors>
        <w:guid w:val="{AEA2481E-214F-46B3-AF70-4EE7D1DCAF3E}"/>
      </w:docPartPr>
      <w:docPartBody>
        <w:p w:rsidR="006A609D" w:rsidRDefault="00B16217">
          <w:pPr>
            <w:pStyle w:val="455A4B8AF6B441C6A9096D6F0C9EDBE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17"/>
    <w:rsid w:val="00383B0D"/>
    <w:rsid w:val="004A2D9A"/>
    <w:rsid w:val="006A609D"/>
    <w:rsid w:val="00B1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6CF94DA9B467BBD1F6F72A15F6A5D">
    <w:name w:val="D836CF94DA9B467BBD1F6F72A15F6A5D"/>
  </w:style>
  <w:style w:type="paragraph" w:customStyle="1" w:styleId="11ACC9FD3CDB4043BF624757425E486B">
    <w:name w:val="11ACC9FD3CDB4043BF624757425E486B"/>
  </w:style>
  <w:style w:type="paragraph" w:customStyle="1" w:styleId="C59FDD5459954BCE917B2BF7B39B447A">
    <w:name w:val="C59FDD5459954BCE917B2BF7B39B447A"/>
  </w:style>
  <w:style w:type="paragraph" w:customStyle="1" w:styleId="D3B7423C74F84E89B3FC2C3C49BBDC5F">
    <w:name w:val="D3B7423C74F84E89B3FC2C3C49BBDC5F"/>
  </w:style>
  <w:style w:type="paragraph" w:customStyle="1" w:styleId="455A4B8AF6B441C6A9096D6F0C9EDBE3">
    <w:name w:val="455A4B8AF6B441C6A9096D6F0C9EDBE3"/>
  </w:style>
  <w:style w:type="paragraph" w:customStyle="1" w:styleId="B85CFAF610C04B9399BCB5A6DA05FDEC">
    <w:name w:val="B85CFAF610C04B9399BCB5A6DA05FDEC"/>
  </w:style>
  <w:style w:type="paragraph" w:customStyle="1" w:styleId="6B0B75B1D4C64798BD1EC34D01645A74">
    <w:name w:val="6B0B75B1D4C64798BD1EC34D01645A7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F26FC1BB1C594B6EBE46FFD86362C407">
    <w:name w:val="F26FC1BB1C594B6EBE46FFD86362C407"/>
  </w:style>
  <w:style w:type="paragraph" w:customStyle="1" w:styleId="2E78B1AAC21341BDBE85FFEBF4C28CDA">
    <w:name w:val="2E78B1AAC21341BDBE85FFEBF4C28CDA"/>
  </w:style>
  <w:style w:type="paragraph" w:customStyle="1" w:styleId="0D3CDCE8BAA0403D990351FA5DC70DD6">
    <w:name w:val="0D3CDCE8BAA0403D990351FA5DC70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8966-6991-40B0-BE5C-5E4B4927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0</TotalTime>
  <Pages>9</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Ng</dc:creator>
  <cp:keywords/>
  <dc:description/>
  <cp:lastModifiedBy>William Ng</cp:lastModifiedBy>
  <cp:revision>2</cp:revision>
  <dcterms:created xsi:type="dcterms:W3CDTF">2020-05-25T09:35:00Z</dcterms:created>
  <dcterms:modified xsi:type="dcterms:W3CDTF">2020-05-25T09:35:00Z</dcterms:modified>
</cp:coreProperties>
</file>